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kern w:val="28"/>
        </w:rPr>
        <w:id w:val="-240795504"/>
        <w:docPartObj>
          <w:docPartGallery w:val="Cover Pages"/>
          <w:docPartUnique/>
        </w:docPartObj>
      </w:sdtPr>
      <w:sdtEndPr>
        <w:rPr>
          <w:kern w:val="0"/>
          <w:sz w:val="56"/>
        </w:rPr>
      </w:sdtEndPr>
      <w:sdtContent>
        <w:p w14:paraId="6A354C6C" w14:textId="6306E80E" w:rsidR="007F3762" w:rsidRDefault="007F3762" w:rsidP="00D31E2D">
          <w:pPr>
            <w:jc w:val="both"/>
            <w:rPr>
              <w:kern w:val="28"/>
            </w:rPr>
          </w:pPr>
        </w:p>
        <w:p w14:paraId="19C1AD2B" w14:textId="7D3B3255" w:rsidR="007F3762" w:rsidRDefault="00B65CE0" w:rsidP="00D31E2D">
          <w:pPr>
            <w:spacing w:line="276" w:lineRule="auto"/>
            <w:jc w:val="both"/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6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8000" behindDoc="0" locked="0" layoutInCell="1" allowOverlap="1" wp14:anchorId="2B5C16C1" wp14:editId="5F3C3D30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87000</wp14:pctPosVOffset>
                        </wp:positionV>
                      </mc:Choice>
                      <mc:Fallback>
                        <wp:positionV relativeFrom="page">
                          <wp:posOffset>8763000</wp:posOffset>
                        </wp:positionV>
                      </mc:Fallback>
                    </mc:AlternateContent>
                    <wp:extent cx="6016625" cy="1181100"/>
                    <wp:effectExtent l="0" t="0" r="0" b="0"/>
                    <wp:wrapNone/>
                    <wp:docPr id="16" name="Casella di testo 2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16625" cy="1181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E233AC3" w14:textId="764C1192" w:rsidR="007F3762" w:rsidRPr="00B65CE0" w:rsidRDefault="00B65CE0" w:rsidP="00B65CE0">
                                <w:pPr>
                                  <w:pStyle w:val="Titolo2"/>
                                </w:pPr>
                                <w:r w:rsidRPr="00B65CE0">
                                  <w:t xml:space="preserve">Esame di </w:t>
                                </w:r>
                                <w:r>
                                  <w:t>P</w:t>
                                </w:r>
                                <w:r w:rsidRPr="00B65CE0">
                                  <w:t xml:space="preserve">rogrammazione </w:t>
                                </w:r>
                                <w:r>
                                  <w:t>D</w:t>
                                </w:r>
                                <w:r w:rsidRPr="00B65CE0">
                                  <w:t xml:space="preserve">ispositivi </w:t>
                                </w:r>
                                <w:r>
                                  <w:t>M</w:t>
                                </w:r>
                                <w:r w:rsidRPr="00B65CE0">
                                  <w:t>obili</w:t>
                                </w:r>
                              </w:p>
                              <w:p w14:paraId="22F8487D" w14:textId="73522A56" w:rsidR="00B65CE0" w:rsidRPr="00B65CE0" w:rsidRDefault="00B65CE0" w:rsidP="00B65CE0">
                                <w:pPr>
                                  <w:pStyle w:val="Titolo4"/>
                                </w:pPr>
                                <w:r w:rsidRPr="00B65CE0">
                                  <w:t>A.A. 2022</w:t>
                                </w:r>
                                <w:r w:rsidR="009614CD">
                                  <w:t xml:space="preserve"> – </w:t>
                                </w:r>
                                <w:r w:rsidRPr="00B65CE0">
                                  <w:t>2023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B5C16C1"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 di testo 24" o:spid="_x0000_s1026" type="#_x0000_t202" style="position:absolute;left:0;text-align:left;margin-left:0;margin-top:0;width:473.75pt;height:93pt;z-index:251648000;visibility:visible;mso-wrap-style:square;mso-width-percent:940;mso-height-percent:0;mso-top-percent:870;mso-wrap-distance-left:9pt;mso-wrap-distance-top:0;mso-wrap-distance-right:9pt;mso-wrap-distance-bottom:0;mso-position-horizontal:left;mso-position-horizontal-relative:margin;mso-position-vertical-relative:margin;mso-width-percent:940;mso-height-percent:0;mso-top-percent:87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" filled="f" stroked="f">
                    <v:textbox>
                      <w:txbxContent>
                        <w:p w14:paraId="1E233AC3" w14:textId="764C1192" w:rsidR="007F3762" w:rsidRPr="00B65CE0" w:rsidRDefault="00B65CE0" w:rsidP="00B65CE0">
                          <w:pPr>
                            <w:pStyle w:val="Titolo2"/>
                          </w:pPr>
                          <w:r w:rsidRPr="00B65CE0">
                            <w:t xml:space="preserve">Esame di </w:t>
                          </w:r>
                          <w:r>
                            <w:t>P</w:t>
                          </w:r>
                          <w:r w:rsidRPr="00B65CE0">
                            <w:t xml:space="preserve">rogrammazione </w:t>
                          </w:r>
                          <w:r>
                            <w:t>D</w:t>
                          </w:r>
                          <w:r w:rsidRPr="00B65CE0">
                            <w:t xml:space="preserve">ispositivi </w:t>
                          </w:r>
                          <w:r>
                            <w:t>M</w:t>
                          </w:r>
                          <w:r w:rsidRPr="00B65CE0">
                            <w:t>obili</w:t>
                          </w:r>
                        </w:p>
                        <w:p w14:paraId="22F8487D" w14:textId="73522A56" w:rsidR="00B65CE0" w:rsidRPr="00B65CE0" w:rsidRDefault="00B65CE0" w:rsidP="00B65CE0">
                          <w:pPr>
                            <w:pStyle w:val="Titolo4"/>
                          </w:pPr>
                          <w:r w:rsidRPr="00B65CE0">
                            <w:t>A.A. 2022</w:t>
                          </w:r>
                          <w:r w:rsidR="009614CD">
                            <w:t xml:space="preserve"> – </w:t>
                          </w:r>
                          <w:r w:rsidRPr="00B65CE0">
                            <w:t>2023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00000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DB178AE" wp14:editId="409A0FB5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8116570</wp:posOffset>
                        </wp:positionV>
                      </mc:Fallback>
                    </mc:AlternateContent>
                    <wp:extent cx="6272530" cy="566420"/>
                    <wp:effectExtent l="0" t="0" r="0" b="0"/>
                    <wp:wrapNone/>
                    <wp:docPr id="1" name="Casella di testo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272530" cy="566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2D9574E" w14:textId="43856233" w:rsidR="007F3762" w:rsidRDefault="00000000">
                                <w:pPr>
                                  <w:pStyle w:val="Sottotitolo"/>
                                </w:pPr>
                                <w:sdt>
                                  <w:sdtPr>
                                    <w:alias w:val="Sottotitolo"/>
                                    <w:id w:val="1122268177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 w:rsidR="00B65CE0">
                                      <w:t>Andrea Cappone 869012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98000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2DB178AE" id="Casella di testo 11" o:spid="_x0000_s1027" type="#_x0000_t202" style="position:absolute;left:0;text-align:left;margin-left:0;margin-top:0;width:493.9pt;height:44.6pt;z-index:251660288;visibility:visible;mso-wrap-style:square;mso-width-percent:980;mso-height-percent:0;mso-top-percent:800;mso-wrap-distance-left:9pt;mso-wrap-distance-top:0;mso-wrap-distance-right:9pt;mso-wrap-distance-bottom:0;mso-position-horizontal:left;mso-position-horizontal-relative:margin;mso-position-vertical-relative:margin;mso-width-percent:980;mso-height-percent:0;mso-top-percent:8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" filled="f" stroked="f">
                    <v:textbox>
                      <w:txbxContent>
                        <w:p w14:paraId="02D9574E" w14:textId="43856233" w:rsidR="007F3762" w:rsidRDefault="00000000">
                          <w:pPr>
                            <w:pStyle w:val="Sottotitolo"/>
                          </w:pPr>
                          <w:sdt>
                            <w:sdtPr>
                              <w:alias w:val="Sottotitolo"/>
                              <w:id w:val="1122268177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r w:rsidR="00B65CE0">
                                <w:t>Andrea Cappone 869012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00000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2D52F544" wp14:editId="1484AAD3">
                    <wp:simplePos x="0" y="0"/>
                    <mc:AlternateContent>
                      <mc:Choice Requires="wp14">
                        <wp:positionH relativeFrom="margin">
                          <wp14:pctPosHOffset>-3500</wp14:pctPosHOffset>
                        </wp:positionH>
                      </mc:Choice>
                      <mc:Fallback>
                        <wp:positionH relativeFrom="page">
                          <wp:posOffset>448945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498475</wp:posOffset>
                        </wp:positionV>
                      </mc:Fallback>
                    </mc:AlternateContent>
                    <wp:extent cx="6720840" cy="6297930"/>
                    <wp:effectExtent l="0" t="0" r="0" b="0"/>
                    <wp:wrapNone/>
                    <wp:docPr id="2" name="Casella di tes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720840" cy="6297930"/>
                            </a:xfrm>
                            <a:prstGeom prst="rect">
                              <a:avLst/>
                            </a:prstGeom>
                            <a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a:blipFill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EC50A47" w14:textId="77777777" w:rsidR="007F3762" w:rsidRDefault="007F3762">
                                <w:pPr>
                                  <w:pStyle w:val="Intestazione"/>
                                  <w:tabs>
                                    <w:tab w:val="left" w:pos="6765"/>
                                  </w:tabs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105000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shape w14:anchorId="2D52F544" id="Casella di testo 2" o:spid="_x0000_s1028" type="#_x0000_t202" style="position:absolute;left:0;text-align:left;margin-left:0;margin-top:0;width:529.2pt;height:495.9pt;z-index:251658240;visibility:visible;mso-wrap-style:square;mso-width-percent:1050;mso-height-percent:725;mso-left-percent:-35;mso-top-percent:-25;mso-wrap-distance-left:9pt;mso-wrap-distance-top:0;mso-wrap-distance-right:9pt;mso-wrap-distance-bottom:0;mso-position-horizontal-relative:margin;mso-position-vertical-relative:margin;mso-width-percent:1050;mso-height-percent:725;mso-left-percent:-35;mso-top-percent:-25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" stroked="f" strokeweight=".5pt">
                    <v:fill r:id="rId11" o:title="" recolor="t" rotate="t" type="frame"/>
                    <v:textbox inset="0,0,0,0">
                      <w:txbxContent>
                        <w:p w14:paraId="2EC50A47" w14:textId="77777777" w:rsidR="007F3762" w:rsidRDefault="007F3762">
                          <w:pPr>
                            <w:pStyle w:val="Intestazione"/>
                            <w:tabs>
                              <w:tab w:val="left" w:pos="6765"/>
                            </w:tabs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00000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0048" behindDoc="0" locked="0" layoutInCell="1" allowOverlap="1" wp14:anchorId="7D504D0E" wp14:editId="250441EA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7193280</wp:posOffset>
                        </wp:positionV>
                      </mc:Fallback>
                    </mc:AlternateContent>
                    <wp:extent cx="6016625" cy="886460"/>
                    <wp:effectExtent l="0" t="0" r="0" b="0"/>
                    <wp:wrapNone/>
                    <wp:docPr id="3" name="Casella di testo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16625" cy="886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7DA519" w14:textId="4A78DFF5" w:rsidR="007F3762" w:rsidRDefault="00000000">
                                <w:pPr>
                                  <w:pStyle w:val="Titolo"/>
                                  <w:rPr>
                                    <w:sz w:val="56"/>
                                  </w:rPr>
                                </w:pPr>
                                <w:sdt>
                                  <w:sdtPr>
                                    <w:rPr>
                                      <w:sz w:val="56"/>
                                    </w:rPr>
                                    <w:alias w:val="Titolo"/>
                                    <w:id w:val="324249323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 w:rsidR="00B65CE0">
                                      <w:rPr>
                                        <w:sz w:val="56"/>
                                      </w:rPr>
                                      <w:t>FIPAV ONLINE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7D504D0E" id="Casella di testo 26" o:spid="_x0000_s1029" type="#_x0000_t202" style="position:absolute;left:0;text-align:left;margin-left:0;margin-top:0;width:473.75pt;height:69.8pt;z-index:251650048;visibility:visible;mso-wrap-style:square;mso-width-percent:940;mso-height-percent:0;mso-top-percent:700;mso-wrap-distance-left:9pt;mso-wrap-distance-top:0;mso-wrap-distance-right:9pt;mso-wrap-distance-bottom:0;mso-position-horizontal:left;mso-position-horizontal-relative:margin;mso-position-vertical-relative:margin;mso-width-percent:940;mso-height-percent:0;mso-top-percent:70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" filled="f" stroked="f">
                    <v:textbox>
                      <w:txbxContent>
                        <w:p w14:paraId="157DA519" w14:textId="4A78DFF5" w:rsidR="007F3762" w:rsidRDefault="00000000">
                          <w:pPr>
                            <w:pStyle w:val="Titolo"/>
                            <w:rPr>
                              <w:sz w:val="56"/>
                            </w:rPr>
                          </w:pPr>
                          <w:sdt>
                            <w:sdtPr>
                              <w:rPr>
                                <w:sz w:val="56"/>
                              </w:rPr>
                              <w:alias w:val="Titolo"/>
                              <w:id w:val="324249323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 w:rsidR="00B65CE0">
                                <w:rPr>
                                  <w:sz w:val="56"/>
                                </w:rPr>
                                <w:t>FIPAV ONLINE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00000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192" behindDoc="0" locked="0" layoutInCell="1" allowOverlap="1" wp14:anchorId="4A8BF0F2" wp14:editId="1ADFBDE5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6987540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7193280</wp:posOffset>
                        </wp:positionV>
                      </mc:Fallback>
                    </mc:AlternateContent>
                    <wp:extent cx="128270" cy="2823210"/>
                    <wp:effectExtent l="0" t="0" r="0" b="0"/>
                    <wp:wrapNone/>
                    <wp:docPr id="4" name="Rettangolo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8270" cy="282321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32500</wp14:pctHeight>
                    </wp14:sizeRelV>
                  </wp:anchor>
                </w:drawing>
              </mc:Choice>
              <mc:Fallback>
                <w:pict>
                  <v:rect w14:anchorId="2F0C9410" id="Rettangolo 9" o:spid="_x0000_s1026" style="position:absolute;margin-left:0;margin-top:0;width:10.1pt;height:222.3pt;z-index:251656192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" fillcolor="#d1282e [3215]" stroked="f">
                    <w10:wrap anchorx="margin" anchory="margin"/>
                  </v:rect>
                </w:pict>
              </mc:Fallback>
            </mc:AlternateContent>
          </w:r>
          <w:r w:rsidR="0000000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4144" behindDoc="0" locked="0" layoutInCell="1" allowOverlap="1" wp14:anchorId="2FB4C766" wp14:editId="4AC24BB8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6987540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498475</wp:posOffset>
                        </wp:positionV>
                      </mc:Fallback>
                    </mc:AlternateContent>
                    <wp:extent cx="128270" cy="6297930"/>
                    <wp:effectExtent l="0" t="0" r="0" b="0"/>
                    <wp:wrapNone/>
                    <wp:docPr id="5" name="Rettangolo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8270" cy="629793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rect w14:anchorId="5C2741B4" id="Rettangolo 8" o:spid="_x0000_s1026" style="position:absolute;margin-left:0;margin-top:0;width:10.1pt;height:495.9pt;z-index:251654144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" fillcolor="black [3213]" stroked="f">
                    <w10:wrap anchorx="margin" anchory="margin"/>
                  </v:rect>
                </w:pict>
              </mc:Fallback>
            </mc:AlternateContent>
          </w:r>
          <w:r w:rsidR="0000000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2096" behindDoc="0" locked="0" layoutInCell="1" allowOverlap="1" wp14:anchorId="01BFB060" wp14:editId="2F6181EE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839585" cy="9121140"/>
                    <wp:effectExtent l="0" t="0" r="9525" b="0"/>
                    <wp:wrapNone/>
                    <wp:docPr id="6" name="Rettangolo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39585" cy="91211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107000</wp14:pctWidth>
                    </wp14:sizeRelH>
                    <wp14:sizeRelV relativeFrom="margin">
                      <wp14:pctHeight>105000</wp14:pctHeight>
                    </wp14:sizeRelV>
                  </wp:anchor>
                </w:drawing>
              </mc:Choice>
              <mc:Fallback>
                <w:pict>
                  <v:rect w14:anchorId="7076D32F" id="Rettangolo 4" o:spid="_x0000_s1026" style="position:absolute;margin-left:0;margin-top:0;width:538.55pt;height:718.2pt;z-index:251652096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" filled="f" strokecolor="black [3213]">
                    <w10:wrap anchorx="margin" anchory="margin"/>
                  </v:rect>
                </w:pict>
              </mc:Fallback>
            </mc:AlternateContent>
          </w:r>
          <w:r w:rsidR="00000000">
            <w:rPr>
              <w:sz w:val="56"/>
            </w:rPr>
            <w:br w:type="page"/>
          </w:r>
        </w:p>
      </w:sdtContent>
    </w:sdt>
    <w:sdt>
      <w:sdtPr>
        <w:id w:val="633372245"/>
        <w:placeholder>
          <w:docPart w:val="6F6DD167B6B74BC58524002E99F8EA12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p w14:paraId="361D0D9C" w14:textId="6D43E0B5" w:rsidR="007F3762" w:rsidRDefault="00B65CE0" w:rsidP="00D31E2D">
          <w:pPr>
            <w:pStyle w:val="Titolo"/>
            <w:jc w:val="both"/>
          </w:pPr>
          <w:r>
            <w:t>FIPAV ONLINE</w:t>
          </w:r>
        </w:p>
      </w:sdtContent>
    </w:sdt>
    <w:p w14:paraId="139FDBFD" w14:textId="161E2DCA" w:rsidR="007F3762" w:rsidRDefault="00000000" w:rsidP="00D31E2D">
      <w:pPr>
        <w:pStyle w:val="Sottotitolo"/>
        <w:jc w:val="both"/>
      </w:pPr>
      <w:sdt>
        <w:sdtPr>
          <w:id w:val="1161806749"/>
          <w:placeholder>
            <w:docPart w:val="B77506548DF242B4989CEA0AF430186A"/>
          </w:placeholder>
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<w:text/>
        </w:sdtPr>
        <w:sdtContent>
          <w:r w:rsidR="00B65CE0">
            <w:t>Andrea Cappone 869012</w:t>
          </w:r>
        </w:sdtContent>
      </w:sdt>
      <w:r>
        <w:t xml:space="preserve"> </w:t>
      </w:r>
    </w:p>
    <w:p w14:paraId="6D46876D" w14:textId="3BF1B70A" w:rsidR="007806B4" w:rsidRDefault="0008628C" w:rsidP="00D31E2D">
      <w:pPr>
        <w:pStyle w:val="Titolo1"/>
        <w:jc w:val="both"/>
      </w:pPr>
      <w:r>
        <w:t xml:space="preserve">1. </w:t>
      </w:r>
      <w:r w:rsidR="007806B4">
        <w:t>Introduzione</w:t>
      </w:r>
    </w:p>
    <w:p w14:paraId="60A82572" w14:textId="42E461D4" w:rsidR="007F3762" w:rsidRDefault="007806B4" w:rsidP="00D31E2D">
      <w:pPr>
        <w:jc w:val="both"/>
      </w:pPr>
      <w:r>
        <w:t>Il progetto ha come scopo la realizzazione di una applicazione mobile Android in grado di offrire all’utente la possibilità di visionare in tempo reale tutti i risultati delle partite di pallavolo, consentendo la scelta delle categorie preferite.</w:t>
      </w:r>
    </w:p>
    <w:p w14:paraId="4E89D8A2" w14:textId="57EAF812" w:rsidR="007806B4" w:rsidRDefault="007806B4" w:rsidP="00D31E2D">
      <w:pPr>
        <w:jc w:val="both"/>
      </w:pPr>
      <w:r>
        <w:t>L’App è stata pensata per poterla utilizzare in futuro, in accordo con la Fipav (Federazione Italiana Pallavolo). Prima su territorio provinciale con le categorie Under, successivamente anche a livello nazionale con tutte le competizioni disponibili.</w:t>
      </w:r>
    </w:p>
    <w:p w14:paraId="6C3BB1DD" w14:textId="0E95EA1A" w:rsidR="007806B4" w:rsidRDefault="007806B4" w:rsidP="00D31E2D">
      <w:pPr>
        <w:jc w:val="both"/>
      </w:pPr>
      <w:r>
        <w:t>Siccome questa App è solo una bozza che verrà resa disponibile agli organi Fipav</w:t>
      </w:r>
      <w:r w:rsidR="0008628C">
        <w:t xml:space="preserve"> per le opportune valutazioni</w:t>
      </w:r>
      <w:r>
        <w:t xml:space="preserve">, le API utilizzate sono state create </w:t>
      </w:r>
      <w:r w:rsidR="0008628C">
        <w:t>solo come test. In futuro, se il progetto dovesse essere approvato, verrebbero rese disponibili le API ufficiali della Fipav.</w:t>
      </w:r>
    </w:p>
    <w:p w14:paraId="050DC0F4" w14:textId="77777777" w:rsidR="00C66073" w:rsidRDefault="00C66073" w:rsidP="00D31E2D">
      <w:pPr>
        <w:jc w:val="both"/>
      </w:pPr>
    </w:p>
    <w:p w14:paraId="2A220A01" w14:textId="77777777" w:rsidR="00C66073" w:rsidRDefault="00C66073" w:rsidP="00D31E2D">
      <w:pPr>
        <w:jc w:val="both"/>
      </w:pPr>
    </w:p>
    <w:p w14:paraId="2DCEC861" w14:textId="00D3E3FD" w:rsidR="00634DBA" w:rsidRDefault="00634DBA" w:rsidP="00634DBA">
      <w:pPr>
        <w:jc w:val="center"/>
      </w:pPr>
      <w:r>
        <w:rPr>
          <w:noProof/>
        </w:rPr>
        <w:drawing>
          <wp:inline distT="0" distB="0" distL="0" distR="0" wp14:anchorId="5BDE24B8" wp14:editId="60EA922B">
            <wp:extent cx="5143510" cy="4572009"/>
            <wp:effectExtent l="57150" t="0" r="95250" b="38100"/>
            <wp:docPr id="37" name="Immagine 37" descr="Immagine che contiene testo, logo, unità, smartph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 descr="Immagine che contiene testo, logo, unità, smartphone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10" cy="45720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42AC9B" w14:textId="2D35C9A8" w:rsidR="0008628C" w:rsidRDefault="0008628C" w:rsidP="00D31E2D">
      <w:pPr>
        <w:pStyle w:val="Titolo1"/>
        <w:jc w:val="both"/>
      </w:pPr>
      <w:r>
        <w:lastRenderedPageBreak/>
        <w:t>2. Funzionalità offerte</w:t>
      </w:r>
    </w:p>
    <w:p w14:paraId="453444B8" w14:textId="1AB371AE" w:rsidR="0008628C" w:rsidRDefault="0008628C" w:rsidP="00D31E2D">
      <w:pPr>
        <w:pStyle w:val="Titolo2"/>
        <w:jc w:val="both"/>
      </w:pPr>
      <w:r>
        <w:t>2.1 Diagramma dei Casi d’Uso</w:t>
      </w:r>
    </w:p>
    <w:p w14:paraId="44AB27EA" w14:textId="56CF056B" w:rsidR="0008628C" w:rsidRDefault="00E957DE" w:rsidP="00D31E2D">
      <w:pPr>
        <w:jc w:val="both"/>
      </w:pPr>
      <w:r>
        <w:rPr>
          <w:noProof/>
        </w:rPr>
        <w:drawing>
          <wp:inline distT="0" distB="0" distL="0" distR="0" wp14:anchorId="5F0FB715" wp14:editId="5D8EED5B">
            <wp:extent cx="6227445" cy="6156544"/>
            <wp:effectExtent l="0" t="0" r="1905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615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BB97" w14:textId="39598440" w:rsidR="0008628C" w:rsidRDefault="0008628C" w:rsidP="00D31E2D">
      <w:pPr>
        <w:pStyle w:val="Titolo2"/>
        <w:jc w:val="both"/>
      </w:pPr>
      <w:r>
        <w:t>2.2 Login</w:t>
      </w:r>
    </w:p>
    <w:p w14:paraId="3A3354C1" w14:textId="3B83BBDD" w:rsidR="0008628C" w:rsidRDefault="000030E5" w:rsidP="00D31E2D">
      <w:pPr>
        <w:jc w:val="both"/>
      </w:pPr>
      <w:r>
        <w:t>All’apertura dell’App</w:t>
      </w:r>
      <w:r w:rsidR="00E311E1">
        <w:t>, se l’utente ha già eseguito la registrazione in passato, potrà eseguire il Login con l</w:t>
      </w:r>
      <w:r w:rsidR="00BB3F2F">
        <w:t xml:space="preserve">a mail e password utilizzate. Inoltre, ha la possibilità di affidarsi a servizi esterni </w:t>
      </w:r>
      <w:r w:rsidR="00B93CE2">
        <w:t xml:space="preserve">(come Google) </w:t>
      </w:r>
      <w:r w:rsidR="00BB3F2F">
        <w:t xml:space="preserve">per accedere ed utilizzare </w:t>
      </w:r>
      <w:r w:rsidR="00B93CE2">
        <w:t>tutte le funzionalità offerte dall’App.</w:t>
      </w:r>
    </w:p>
    <w:p w14:paraId="48F7CF12" w14:textId="64CFB353" w:rsidR="00510C83" w:rsidRDefault="00510C83" w:rsidP="00D31E2D">
      <w:pPr>
        <w:jc w:val="both"/>
      </w:pPr>
      <w:r>
        <w:t xml:space="preserve">Una volta eseguito il </w:t>
      </w:r>
      <w:r w:rsidR="00442859">
        <w:t>L</w:t>
      </w:r>
      <w:r>
        <w:t xml:space="preserve">ogin vengono recuperate tutte le precedenti preferenze, in modo che l’utente non </w:t>
      </w:r>
      <w:r w:rsidR="005A47BD">
        <w:t xml:space="preserve">debba esprimere nuovamente </w:t>
      </w:r>
      <w:r w:rsidR="00084D1E">
        <w:t>i propri interessi</w:t>
      </w:r>
      <w:r w:rsidR="005A47BD">
        <w:t>.</w:t>
      </w:r>
    </w:p>
    <w:p w14:paraId="1AF302FD" w14:textId="5409B05A" w:rsidR="00084D1E" w:rsidRDefault="00084D1E" w:rsidP="00D31E2D">
      <w:pPr>
        <w:jc w:val="both"/>
      </w:pPr>
      <w:r>
        <w:t xml:space="preserve">Dopo aver effettuato il </w:t>
      </w:r>
      <w:r w:rsidR="00442859">
        <w:t>L</w:t>
      </w:r>
      <w:r>
        <w:t xml:space="preserve">ogin, ogni qualvolta viene chiusa e riaperta l’App, questa </w:t>
      </w:r>
      <w:r w:rsidR="00442859">
        <w:t>riesce ad eseguire automaticamente l’accesso, evitando di dover inserire le credenziali ad ogni apertura.</w:t>
      </w:r>
      <w:r w:rsidR="00B66140">
        <w:t xml:space="preserve"> Quando verrà effettuato il Logout verrà interrotto il processo di auto-login.</w:t>
      </w:r>
    </w:p>
    <w:p w14:paraId="035EB130" w14:textId="4DEE2A91" w:rsidR="0008628C" w:rsidRDefault="0008628C" w:rsidP="00D31E2D">
      <w:pPr>
        <w:pStyle w:val="Titolo2"/>
        <w:jc w:val="both"/>
      </w:pPr>
      <w:r>
        <w:lastRenderedPageBreak/>
        <w:t>2.3 Registrazione</w:t>
      </w:r>
    </w:p>
    <w:p w14:paraId="20AEFF5D" w14:textId="7A87B6FF" w:rsidR="00D510F2" w:rsidRDefault="00F9555C" w:rsidP="00D31E2D">
      <w:pPr>
        <w:jc w:val="both"/>
      </w:pPr>
      <w:r>
        <w:t>Quando l’utente installa l’App, se non l’ha mai utilizzata, avrà bisogno di registrarsi</w:t>
      </w:r>
      <w:r w:rsidR="00BE7D0D">
        <w:t xml:space="preserve"> (a meno che non decida di affidarsi al Login tramite servizi esterni, come Google).</w:t>
      </w:r>
    </w:p>
    <w:p w14:paraId="5622AA01" w14:textId="5831F750" w:rsidR="002301D8" w:rsidRDefault="002301D8" w:rsidP="00D31E2D">
      <w:pPr>
        <w:jc w:val="both"/>
      </w:pPr>
      <w:r>
        <w:t xml:space="preserve">Per poter completare la Registrazione sarà sufficiente inserire una mail </w:t>
      </w:r>
      <w:r w:rsidR="00870DF9">
        <w:t xml:space="preserve">valida e una password di almeno </w:t>
      </w:r>
      <w:proofErr w:type="gramStart"/>
      <w:r w:rsidR="00870DF9">
        <w:t>6</w:t>
      </w:r>
      <w:proofErr w:type="gramEnd"/>
      <w:r w:rsidR="00870DF9">
        <w:t xml:space="preserve"> caratteri.</w:t>
      </w:r>
    </w:p>
    <w:p w14:paraId="66EA561E" w14:textId="139845AF" w:rsidR="00364C71" w:rsidRDefault="00364C71" w:rsidP="00D31E2D">
      <w:pPr>
        <w:jc w:val="both"/>
      </w:pPr>
      <w:r>
        <w:t>Siccome il sistema non necessita di dati anagrafici o informazioni relative all’utente, non s</w:t>
      </w:r>
      <w:r w:rsidR="00DE0CA8">
        <w:t>aranno richieste ulteriori informazioni.</w:t>
      </w:r>
    </w:p>
    <w:p w14:paraId="5E0713D3" w14:textId="2AC06E5A" w:rsidR="00025312" w:rsidRDefault="00025312" w:rsidP="00025312">
      <w:pPr>
        <w:jc w:val="center"/>
      </w:pPr>
      <w:r>
        <w:rPr>
          <w:noProof/>
        </w:rPr>
        <w:drawing>
          <wp:inline distT="0" distB="0" distL="0" distR="0" wp14:anchorId="33564C50" wp14:editId="46D7CD63">
            <wp:extent cx="2429870" cy="5400000"/>
            <wp:effectExtent l="190500" t="190500" r="199390" b="182245"/>
            <wp:docPr id="36" name="Immagine 36" descr="Immagine che contiene testo, schermata, Carattere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 descr="Immagine che contiene testo, schermata, Carattere, Sistema operativo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870" cy="540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A1430" w14:textId="77777777" w:rsidR="00DE1E6F" w:rsidRDefault="00DE1E6F">
      <w:pPr>
        <w:spacing w:line="276" w:lineRule="auto"/>
        <w:rPr>
          <w:rFonts w:asciiTheme="majorHAnsi" w:eastAsiaTheme="majorEastAsia" w:hAnsiTheme="majorHAnsi" w:cstheme="majorBidi"/>
          <w:bCs/>
          <w:caps/>
          <w:color w:val="7A7A7A" w:themeColor="accent1"/>
          <w:sz w:val="28"/>
          <w:szCs w:val="28"/>
        </w:rPr>
      </w:pPr>
      <w:r>
        <w:br w:type="page"/>
      </w:r>
    </w:p>
    <w:p w14:paraId="4C56C8E1" w14:textId="217F526E" w:rsidR="00D510F2" w:rsidRDefault="00D510F2" w:rsidP="000B74AC">
      <w:pPr>
        <w:pStyle w:val="Titolo1"/>
      </w:pPr>
      <w:r w:rsidRPr="000B74AC">
        <w:lastRenderedPageBreak/>
        <w:t>3. Architettura del Sistema</w:t>
      </w:r>
    </w:p>
    <w:p w14:paraId="2690425F" w14:textId="489223A4" w:rsidR="00C91188" w:rsidRDefault="00C91188" w:rsidP="00D31E2D">
      <w:pPr>
        <w:jc w:val="both"/>
      </w:pPr>
      <w:r w:rsidRPr="000B74AC">
        <w:drawing>
          <wp:inline distT="0" distB="0" distL="0" distR="0" wp14:anchorId="7154EAF3" wp14:editId="6720B187">
            <wp:extent cx="6227445" cy="2910986"/>
            <wp:effectExtent l="0" t="0" r="1905" b="381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45" cy="2910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ABB2" w14:textId="623BAE08" w:rsidR="00D510F2" w:rsidRDefault="00D510F2" w:rsidP="00D31E2D">
      <w:pPr>
        <w:pStyle w:val="Titolo2"/>
        <w:jc w:val="both"/>
      </w:pPr>
      <w:r>
        <w:t>3.1 Interfaccia Utente</w:t>
      </w:r>
    </w:p>
    <w:p w14:paraId="2F57D1CB" w14:textId="200C627D" w:rsidR="00D510F2" w:rsidRDefault="00C91188" w:rsidP="00D31E2D">
      <w:pPr>
        <w:jc w:val="both"/>
      </w:pPr>
      <w:r>
        <w:t xml:space="preserve">L’interfaccia Utente di questa App viene organizzata in </w:t>
      </w:r>
      <w:proofErr w:type="gramStart"/>
      <w:r w:rsidR="001F4E92">
        <w:t>5</w:t>
      </w:r>
      <w:proofErr w:type="gramEnd"/>
      <w:r>
        <w:t xml:space="preserve"> macroaree:</w:t>
      </w:r>
    </w:p>
    <w:p w14:paraId="6C5CC371" w14:textId="21A20427" w:rsidR="00C91188" w:rsidRDefault="00C91188" w:rsidP="00D31E2D">
      <w:pPr>
        <w:pStyle w:val="Paragrafoelenco"/>
        <w:numPr>
          <w:ilvl w:val="0"/>
          <w:numId w:val="3"/>
        </w:numPr>
        <w:jc w:val="both"/>
      </w:pPr>
      <w:r>
        <w:rPr>
          <w:b/>
          <w:bCs/>
        </w:rPr>
        <w:t>Login/Registrazione</w:t>
      </w:r>
      <w:r>
        <w:t xml:space="preserve">: </w:t>
      </w:r>
      <w:r w:rsidR="00CA1D35">
        <w:t>contiene tutti i componenti necessari per permettere all’utente di effettuare il login o la registrazione</w:t>
      </w:r>
      <w:r w:rsidR="005D3612">
        <w:t>;</w:t>
      </w:r>
    </w:p>
    <w:p w14:paraId="379B15D7" w14:textId="0A7FFE80" w:rsidR="005D3612" w:rsidRDefault="005D3612" w:rsidP="00D31E2D">
      <w:pPr>
        <w:pStyle w:val="Paragrafoelenco"/>
        <w:numPr>
          <w:ilvl w:val="0"/>
          <w:numId w:val="3"/>
        </w:numPr>
        <w:jc w:val="both"/>
      </w:pPr>
      <w:r>
        <w:rPr>
          <w:b/>
          <w:bCs/>
        </w:rPr>
        <w:t>Campionati</w:t>
      </w:r>
      <w:r>
        <w:t xml:space="preserve">: </w:t>
      </w:r>
      <w:r w:rsidRPr="000B74AC">
        <w:t>contiene</w:t>
      </w:r>
      <w:r>
        <w:t xml:space="preserve"> l’elenco di tutti i campionati</w:t>
      </w:r>
      <w:r w:rsidR="00C34A00">
        <w:t xml:space="preserve"> disponibili, con possibilità di aggiungerli </w:t>
      </w:r>
      <w:r w:rsidR="00BF3D5D">
        <w:t>o rimuoverli d</w:t>
      </w:r>
      <w:r w:rsidR="00C34A00">
        <w:t>ai preferiti;</w:t>
      </w:r>
    </w:p>
    <w:p w14:paraId="065C48D4" w14:textId="37CE59B1" w:rsidR="00C34A00" w:rsidRDefault="00C34A00" w:rsidP="00D31E2D">
      <w:pPr>
        <w:pStyle w:val="Paragrafoelenco"/>
        <w:numPr>
          <w:ilvl w:val="0"/>
          <w:numId w:val="3"/>
        </w:numPr>
        <w:jc w:val="both"/>
      </w:pPr>
      <w:r>
        <w:rPr>
          <w:b/>
          <w:bCs/>
        </w:rPr>
        <w:t>Partite</w:t>
      </w:r>
      <w:r>
        <w:t xml:space="preserve">: contiene l’elenco di tutte le partite relative ai campionati scelti come preferiti. Nel caso in cui non ci sia alcun preferito selezionato vengono mostrate tutte le partite </w:t>
      </w:r>
      <w:r w:rsidR="008B5133">
        <w:t>presenti nel database fornito dalle API;</w:t>
      </w:r>
    </w:p>
    <w:p w14:paraId="263093B8" w14:textId="43007E3B" w:rsidR="001F4E92" w:rsidRDefault="001F4E92" w:rsidP="00D31E2D">
      <w:pPr>
        <w:pStyle w:val="Paragrafoelenco"/>
        <w:numPr>
          <w:ilvl w:val="0"/>
          <w:numId w:val="3"/>
        </w:numPr>
        <w:jc w:val="both"/>
      </w:pPr>
      <w:r>
        <w:rPr>
          <w:b/>
          <w:bCs/>
        </w:rPr>
        <w:t>Pre</w:t>
      </w:r>
      <w:r w:rsidR="00306859">
        <w:rPr>
          <w:b/>
          <w:bCs/>
        </w:rPr>
        <w:t>feriti</w:t>
      </w:r>
      <w:r w:rsidR="00306859">
        <w:t xml:space="preserve">: </w:t>
      </w:r>
      <w:r w:rsidR="0014517C">
        <w:t xml:space="preserve">simile </w:t>
      </w:r>
      <w:r w:rsidR="00C547E7">
        <w:t xml:space="preserve">alla schermata “Campionati”, ma con una grafica diversa. Mostra solo i </w:t>
      </w:r>
      <w:r w:rsidR="00BF3D5D">
        <w:t>campionati preferiti, con possibilità di cancellarli tutti insieme.</w:t>
      </w:r>
    </w:p>
    <w:p w14:paraId="2AA6AE29" w14:textId="7A5B2646" w:rsidR="001F4E92" w:rsidRDefault="008B5133" w:rsidP="00D31E2D">
      <w:pPr>
        <w:pStyle w:val="Paragrafoelenco"/>
        <w:numPr>
          <w:ilvl w:val="0"/>
          <w:numId w:val="3"/>
        </w:numPr>
        <w:jc w:val="both"/>
      </w:pPr>
      <w:r>
        <w:rPr>
          <w:b/>
          <w:bCs/>
        </w:rPr>
        <w:t>Impostazioni</w:t>
      </w:r>
      <w:r>
        <w:t>: al momento contiene solo il tasto per effettuare il logout</w:t>
      </w:r>
      <w:r w:rsidR="001F4E92">
        <w:t>. In futuro saranno inserite diverse funzionalità aggiuntive;</w:t>
      </w:r>
    </w:p>
    <w:p w14:paraId="54C14887" w14:textId="462EE3B1" w:rsidR="00D510F2" w:rsidRDefault="00D510F2" w:rsidP="00D31E2D">
      <w:pPr>
        <w:pStyle w:val="Titolo2"/>
        <w:jc w:val="both"/>
      </w:pPr>
      <w:r>
        <w:t xml:space="preserve">3.2 </w:t>
      </w:r>
      <w:proofErr w:type="spellStart"/>
      <w:r>
        <w:t>View</w:t>
      </w:r>
      <w:proofErr w:type="spellEnd"/>
      <w:r>
        <w:t xml:space="preserve"> Models</w:t>
      </w:r>
    </w:p>
    <w:p w14:paraId="0FE1D80B" w14:textId="1B17F300" w:rsidR="00D510F2" w:rsidRDefault="00187024" w:rsidP="00D31E2D">
      <w:pPr>
        <w:jc w:val="both"/>
      </w:pPr>
      <w:r>
        <w:t xml:space="preserve">I componenti grafici si interfacciano con i rispettivi </w:t>
      </w:r>
      <w:proofErr w:type="spellStart"/>
      <w:r>
        <w:t>View</w:t>
      </w:r>
      <w:proofErr w:type="spellEnd"/>
      <w:r>
        <w:t xml:space="preserve"> Models, necessari come tramite verso le Repositories </w:t>
      </w:r>
      <w:r w:rsidR="004D7ED2">
        <w:t xml:space="preserve">e per gestire i dati che devono essere visualizzati. In questo caso sono stati definiti </w:t>
      </w:r>
      <w:r w:rsidR="00805440">
        <w:t>2</w:t>
      </w:r>
      <w:r w:rsidR="00662F77">
        <w:t>:</w:t>
      </w:r>
    </w:p>
    <w:p w14:paraId="384D933F" w14:textId="4D062FDE" w:rsidR="00662F77" w:rsidRDefault="00805440" w:rsidP="00D31E2D">
      <w:pPr>
        <w:pStyle w:val="Paragrafoelenco"/>
        <w:numPr>
          <w:ilvl w:val="0"/>
          <w:numId w:val="4"/>
        </w:numPr>
        <w:jc w:val="both"/>
      </w:pPr>
      <w:proofErr w:type="spellStart"/>
      <w:r>
        <w:rPr>
          <w:b/>
          <w:bCs/>
        </w:rPr>
        <w:t>CampionatoViewModel</w:t>
      </w:r>
      <w:proofErr w:type="spellEnd"/>
      <w:r>
        <w:t xml:space="preserve">: </w:t>
      </w:r>
      <w:r w:rsidR="00883B4E">
        <w:t xml:space="preserve">utilizzato come interfaccia verso </w:t>
      </w:r>
      <w:proofErr w:type="spellStart"/>
      <w:r w:rsidR="00883B4E">
        <w:rPr>
          <w:b/>
          <w:bCs/>
        </w:rPr>
        <w:t>CampionatoRepository</w:t>
      </w:r>
      <w:proofErr w:type="spellEnd"/>
      <w:r w:rsidR="00883B4E">
        <w:t xml:space="preserve">. </w:t>
      </w:r>
      <w:r w:rsidR="00F318C6">
        <w:t xml:space="preserve">Si occupa di tutte le operazioni che </w:t>
      </w:r>
      <w:r w:rsidR="00584B95">
        <w:t xml:space="preserve">trattano i Campionati, in particolar modo l’ottenimento della lista generica, </w:t>
      </w:r>
      <w:r w:rsidR="00B22860">
        <w:t>di quella dei preferiti, oppure l’aggiunta e rimozione di un Campionato tra i preferiti;</w:t>
      </w:r>
    </w:p>
    <w:p w14:paraId="71AE19E1" w14:textId="002E1F12" w:rsidR="00B22860" w:rsidRDefault="00B22860" w:rsidP="00D31E2D">
      <w:pPr>
        <w:pStyle w:val="Paragrafoelenco"/>
        <w:numPr>
          <w:ilvl w:val="0"/>
          <w:numId w:val="4"/>
        </w:numPr>
        <w:jc w:val="both"/>
      </w:pPr>
      <w:proofErr w:type="spellStart"/>
      <w:r>
        <w:rPr>
          <w:b/>
          <w:bCs/>
        </w:rPr>
        <w:t>PartitaViewModel</w:t>
      </w:r>
      <w:proofErr w:type="spellEnd"/>
      <w:r>
        <w:t xml:space="preserve">: utilizzato come interfaccia verso </w:t>
      </w:r>
      <w:proofErr w:type="spellStart"/>
      <w:r>
        <w:rPr>
          <w:b/>
          <w:bCs/>
        </w:rPr>
        <w:t>PartitaRepository</w:t>
      </w:r>
      <w:proofErr w:type="spellEnd"/>
      <w:r>
        <w:t xml:space="preserve">. </w:t>
      </w:r>
      <w:r w:rsidR="00FA1F09">
        <w:t>Si occupa di mostrare su schermo la lista di Partite</w:t>
      </w:r>
      <w:r w:rsidR="009B5C41">
        <w:t xml:space="preserve"> che interessano all’utente. Non è prevista alcuna operazione di modifica o eliminazione dei dati.</w:t>
      </w:r>
    </w:p>
    <w:p w14:paraId="07C10F45" w14:textId="77777777" w:rsidR="00D73AEB" w:rsidRDefault="00D73AEB">
      <w:pPr>
        <w:spacing w:line="276" w:lineRule="auto"/>
        <w:rPr>
          <w:rFonts w:asciiTheme="majorHAnsi" w:eastAsiaTheme="majorEastAsia" w:hAnsiTheme="majorHAnsi" w:cstheme="majorBidi"/>
          <w:b/>
          <w:bCs/>
          <w:color w:val="7A7A7A" w:themeColor="accent1"/>
          <w:sz w:val="26"/>
          <w:szCs w:val="26"/>
        </w:rPr>
      </w:pPr>
      <w:r>
        <w:br w:type="page"/>
      </w:r>
    </w:p>
    <w:p w14:paraId="6D2502D3" w14:textId="1BB84879" w:rsidR="00D510F2" w:rsidRDefault="00D510F2" w:rsidP="00D31E2D">
      <w:pPr>
        <w:pStyle w:val="Titolo2"/>
        <w:jc w:val="both"/>
      </w:pPr>
      <w:r>
        <w:lastRenderedPageBreak/>
        <w:t>3.3 Repositor</w:t>
      </w:r>
      <w:r w:rsidR="006E716B">
        <w:t>y</w:t>
      </w:r>
    </w:p>
    <w:p w14:paraId="4A1D8B37" w14:textId="4EC3DC00" w:rsidR="00D510F2" w:rsidRDefault="002133D2" w:rsidP="00D31E2D">
      <w:pPr>
        <w:jc w:val="both"/>
      </w:pPr>
      <w:r>
        <w:t xml:space="preserve">I </w:t>
      </w:r>
      <w:proofErr w:type="spellStart"/>
      <w:r>
        <w:t>View</w:t>
      </w:r>
      <w:proofErr w:type="spellEnd"/>
      <w:r>
        <w:t xml:space="preserve"> Models interagiscono con i Repositor</w:t>
      </w:r>
      <w:r w:rsidR="006E716B">
        <w:t>y</w:t>
      </w:r>
      <w:r w:rsidR="000704D0">
        <w:t>, che si occupano della gestione dei dati che possono provenire da diverse fonti (</w:t>
      </w:r>
      <w:r w:rsidR="008636C7">
        <w:t xml:space="preserve">chiamata API, Database Locale Room, Real-time Database di </w:t>
      </w:r>
      <w:proofErr w:type="spellStart"/>
      <w:r w:rsidR="008636C7">
        <w:t>Firebase</w:t>
      </w:r>
      <w:proofErr w:type="spellEnd"/>
      <w:r w:rsidR="008636C7">
        <w:t>)</w:t>
      </w:r>
      <w:r w:rsidR="004320B4">
        <w:t>.</w:t>
      </w:r>
    </w:p>
    <w:p w14:paraId="2F1539B5" w14:textId="2D372119" w:rsidR="004320B4" w:rsidRDefault="004320B4" w:rsidP="00D31E2D">
      <w:pPr>
        <w:jc w:val="both"/>
      </w:pPr>
      <w:r>
        <w:t xml:space="preserve">In totale sono stati definiti </w:t>
      </w:r>
      <w:proofErr w:type="gramStart"/>
      <w:r>
        <w:t>3</w:t>
      </w:r>
      <w:proofErr w:type="gramEnd"/>
      <w:r>
        <w:t xml:space="preserve"> repositories:</w:t>
      </w:r>
    </w:p>
    <w:p w14:paraId="350962F9" w14:textId="1246A7A2" w:rsidR="004320B4" w:rsidRDefault="004F65B8" w:rsidP="00D31E2D">
      <w:pPr>
        <w:pStyle w:val="Paragrafoelenco"/>
        <w:numPr>
          <w:ilvl w:val="0"/>
          <w:numId w:val="5"/>
        </w:numPr>
        <w:jc w:val="both"/>
      </w:pPr>
      <w:proofErr w:type="spellStart"/>
      <w:r>
        <w:rPr>
          <w:b/>
          <w:bCs/>
        </w:rPr>
        <w:t>CampionatoRepositoryWithLiveData</w:t>
      </w:r>
      <w:proofErr w:type="spellEnd"/>
      <w:r>
        <w:t xml:space="preserve">: </w:t>
      </w:r>
      <w:r w:rsidR="00761EF3">
        <w:t xml:space="preserve">si occupa dell’interfaccia con il Database Locale </w:t>
      </w:r>
      <w:r w:rsidR="00E42CE1">
        <w:t xml:space="preserve">per reperire la lista dei campionati già scaricati in precedenza, e per verificare eventuali preferiti. Inoltre, si interfaccia con il servizio </w:t>
      </w:r>
      <w:r w:rsidR="00E42CE1" w:rsidRPr="00F9332E">
        <w:rPr>
          <w:b/>
          <w:bCs/>
        </w:rPr>
        <w:t>Fipav API</w:t>
      </w:r>
      <w:r w:rsidR="009B4C4F">
        <w:t>, necessario per reperire la lista aggiornata di tutti i Campionati esistenti;</w:t>
      </w:r>
    </w:p>
    <w:p w14:paraId="0F34C707" w14:textId="4F8B8F93" w:rsidR="009B4C4F" w:rsidRDefault="009B4C4F" w:rsidP="00D31E2D">
      <w:pPr>
        <w:pStyle w:val="Paragrafoelenco"/>
        <w:numPr>
          <w:ilvl w:val="0"/>
          <w:numId w:val="5"/>
        </w:numPr>
        <w:jc w:val="both"/>
      </w:pPr>
      <w:proofErr w:type="spellStart"/>
      <w:r>
        <w:rPr>
          <w:b/>
          <w:bCs/>
        </w:rPr>
        <w:t>PartitaRepositoryWithLiveData</w:t>
      </w:r>
      <w:proofErr w:type="spellEnd"/>
      <w:r>
        <w:t xml:space="preserve">: </w:t>
      </w:r>
      <w:r w:rsidR="00AD4F78">
        <w:t>si occupa dell’interfaccia con il Database Locale per reperire la lista di partite già scaricate in precedenza</w:t>
      </w:r>
      <w:r w:rsidR="00760C50">
        <w:t xml:space="preserve"> (limitando le eccessive richieste al Servizio API), e con il servizio Fipav API</w:t>
      </w:r>
      <w:r w:rsidR="00A62974">
        <w:t xml:space="preserve"> per scaricare la lista aggiornata dei risultati;</w:t>
      </w:r>
    </w:p>
    <w:p w14:paraId="551CBFDD" w14:textId="59E8F982" w:rsidR="00A62974" w:rsidRDefault="00492605" w:rsidP="00D31E2D">
      <w:pPr>
        <w:pStyle w:val="Paragrafoelenco"/>
        <w:numPr>
          <w:ilvl w:val="0"/>
          <w:numId w:val="5"/>
        </w:numPr>
        <w:jc w:val="both"/>
      </w:pPr>
      <w:proofErr w:type="spellStart"/>
      <w:r>
        <w:rPr>
          <w:b/>
          <w:bCs/>
        </w:rPr>
        <w:t>UserRepository</w:t>
      </w:r>
      <w:proofErr w:type="spellEnd"/>
      <w:r>
        <w:t xml:space="preserve">: </w:t>
      </w:r>
      <w:r w:rsidR="00F9332E">
        <w:t xml:space="preserve">si occupa dell’interfaccia con i servizi di </w:t>
      </w:r>
      <w:proofErr w:type="spellStart"/>
      <w:r w:rsidR="00F9332E" w:rsidRPr="00F9332E">
        <w:rPr>
          <w:b/>
          <w:bCs/>
        </w:rPr>
        <w:t>Firebase</w:t>
      </w:r>
      <w:proofErr w:type="spellEnd"/>
      <w:r w:rsidR="00F9332E">
        <w:t xml:space="preserve"> per eseguire il Login o la Registrazione.</w:t>
      </w:r>
    </w:p>
    <w:p w14:paraId="4A419141" w14:textId="3D68388D" w:rsidR="00D510F2" w:rsidRDefault="00D510F2" w:rsidP="00D31E2D">
      <w:pPr>
        <w:pStyle w:val="Titolo2"/>
        <w:jc w:val="both"/>
      </w:pPr>
      <w:r>
        <w:t>3.4 Database Locale</w:t>
      </w:r>
    </w:p>
    <w:p w14:paraId="624E5801" w14:textId="5E611BFF" w:rsidR="00D510F2" w:rsidRDefault="006E716B" w:rsidP="00D31E2D">
      <w:pPr>
        <w:jc w:val="both"/>
      </w:pPr>
      <w:r>
        <w:t xml:space="preserve">I repository </w:t>
      </w:r>
      <w:proofErr w:type="spellStart"/>
      <w:r>
        <w:rPr>
          <w:b/>
          <w:bCs/>
        </w:rPr>
        <w:t>CampionatoRepositoryWithLiveData</w:t>
      </w:r>
      <w:proofErr w:type="spellEnd"/>
      <w:r>
        <w:t xml:space="preserve"> e </w:t>
      </w:r>
      <w:proofErr w:type="spellStart"/>
      <w:r w:rsidR="00E4158E">
        <w:rPr>
          <w:b/>
          <w:bCs/>
        </w:rPr>
        <w:t>PartitaRepositoryWithLiveData</w:t>
      </w:r>
      <w:proofErr w:type="spellEnd"/>
      <w:r w:rsidR="00E4158E">
        <w:t xml:space="preserve"> si </w:t>
      </w:r>
      <w:r w:rsidR="00D41E3A">
        <w:t xml:space="preserve">interfacciano con un Database Locale </w:t>
      </w:r>
      <w:r w:rsidR="00091B7A">
        <w:t xml:space="preserve">sviluppato con Room DB. Questo Database contiene </w:t>
      </w:r>
      <w:proofErr w:type="gramStart"/>
      <w:r w:rsidR="00091B7A">
        <w:t>2</w:t>
      </w:r>
      <w:proofErr w:type="gramEnd"/>
      <w:r w:rsidR="00091B7A">
        <w:t xml:space="preserve"> tabelle:</w:t>
      </w:r>
    </w:p>
    <w:p w14:paraId="063283B4" w14:textId="1857FDE8" w:rsidR="00091B7A" w:rsidRDefault="00901E33" w:rsidP="00D31E2D">
      <w:pPr>
        <w:pStyle w:val="Paragrafoelenco"/>
        <w:numPr>
          <w:ilvl w:val="0"/>
          <w:numId w:val="6"/>
        </w:numPr>
        <w:jc w:val="both"/>
      </w:pPr>
      <w:r w:rsidRPr="00901E33">
        <w:rPr>
          <w:b/>
          <w:bCs/>
        </w:rPr>
        <w:t>Campionato</w:t>
      </w:r>
      <w:r>
        <w:t>: contiene l’elenco di Campionati ricevuti tramite API</w:t>
      </w:r>
      <w:r w:rsidR="00673574">
        <w:t>, e un attributo per sapere se è stato aggiunto o meno ai preferiti</w:t>
      </w:r>
      <w:r w:rsidR="00C070B1">
        <w:t>;</w:t>
      </w:r>
    </w:p>
    <w:p w14:paraId="5D583F7E" w14:textId="5373A99B" w:rsidR="00C070B1" w:rsidRDefault="007D6231" w:rsidP="00D31E2D">
      <w:pPr>
        <w:pStyle w:val="Paragrafoelenco"/>
        <w:numPr>
          <w:ilvl w:val="0"/>
          <w:numId w:val="6"/>
        </w:numPr>
        <w:jc w:val="both"/>
      </w:pPr>
      <w:r>
        <w:rPr>
          <w:b/>
          <w:bCs/>
        </w:rPr>
        <w:t>Partita</w:t>
      </w:r>
      <w:r>
        <w:t>: contiene l’elenco di Partite che sono state ricevute tramite API</w:t>
      </w:r>
      <w:r w:rsidR="00337648">
        <w:t>. Utile per evitare continue richieste alle API, e per mostrare l’ultimo stato salvato anche in caso di assenza di connessione.</w:t>
      </w:r>
    </w:p>
    <w:p w14:paraId="0FBDE139" w14:textId="0377DA45" w:rsidR="00D510F2" w:rsidRDefault="00D510F2" w:rsidP="00D31E2D">
      <w:pPr>
        <w:pStyle w:val="Titolo2"/>
        <w:jc w:val="both"/>
      </w:pPr>
      <w:r>
        <w:t>3.5 Fipav API</w:t>
      </w:r>
    </w:p>
    <w:p w14:paraId="27FD49F5" w14:textId="0E83834C" w:rsidR="00D510F2" w:rsidRDefault="00AC708D" w:rsidP="00D31E2D">
      <w:pPr>
        <w:jc w:val="both"/>
      </w:pPr>
      <w:r>
        <w:t xml:space="preserve">Quando l’utente apre l’App, l’elenco di campionati viene caricato dinamicamente facendo una richiesta </w:t>
      </w:r>
      <w:r w:rsidR="003E2583">
        <w:t>ad un servizio API personale, sviluppato solo come test per questa App in versione bozza.</w:t>
      </w:r>
    </w:p>
    <w:p w14:paraId="3F4A7E24" w14:textId="711BEFD0" w:rsidR="003E2583" w:rsidRDefault="00E80243" w:rsidP="00D31E2D">
      <w:pPr>
        <w:jc w:val="both"/>
      </w:pPr>
      <w:r>
        <w:t>Queste API sono utilizzate anche per reperire l’elenco delle partite di interesse all’utente, fornendo come parametro l’elenco dei campionati preferiti.</w:t>
      </w:r>
    </w:p>
    <w:p w14:paraId="483ADC07" w14:textId="6DC8193C" w:rsidR="00E80243" w:rsidRDefault="00E80243" w:rsidP="00D31E2D">
      <w:pPr>
        <w:jc w:val="both"/>
      </w:pPr>
      <w:r>
        <w:t xml:space="preserve">Per interagire con queste API all’interno dell’App </w:t>
      </w:r>
      <w:r w:rsidR="000E6784">
        <w:t xml:space="preserve">è stato utilizzato </w:t>
      </w:r>
      <w:r w:rsidR="000E6784" w:rsidRPr="000E6784">
        <w:rPr>
          <w:b/>
          <w:bCs/>
        </w:rPr>
        <w:t>Retrofit</w:t>
      </w:r>
      <w:r w:rsidR="000E6784">
        <w:t>.</w:t>
      </w:r>
    </w:p>
    <w:p w14:paraId="2F4CBF71" w14:textId="57E0FEF6" w:rsidR="00D510F2" w:rsidRDefault="00D510F2" w:rsidP="00D31E2D">
      <w:pPr>
        <w:pStyle w:val="Titolo2"/>
        <w:jc w:val="both"/>
      </w:pPr>
      <w:r>
        <w:t xml:space="preserve">3.6 </w:t>
      </w:r>
      <w:proofErr w:type="spellStart"/>
      <w:r>
        <w:t>Firebase</w:t>
      </w:r>
      <w:proofErr w:type="spellEnd"/>
    </w:p>
    <w:p w14:paraId="6DA2109C" w14:textId="1313BD89" w:rsidR="00D510F2" w:rsidRDefault="000E6784" w:rsidP="00D31E2D">
      <w:pPr>
        <w:jc w:val="both"/>
      </w:pPr>
      <w:r>
        <w:t xml:space="preserve">L’autenticazione degli utenti e il salvataggio dei loro dati personali e preferenze </w:t>
      </w:r>
      <w:r w:rsidR="006F6526">
        <w:t xml:space="preserve">è gestita da </w:t>
      </w:r>
      <w:proofErr w:type="spellStart"/>
      <w:r w:rsidR="006F6526" w:rsidRPr="006F6526">
        <w:rPr>
          <w:b/>
          <w:bCs/>
        </w:rPr>
        <w:t>Firebase</w:t>
      </w:r>
      <w:proofErr w:type="spellEnd"/>
      <w:r w:rsidR="006F6526">
        <w:t>, utilizzando i seguenti servizi:</w:t>
      </w:r>
    </w:p>
    <w:p w14:paraId="75633183" w14:textId="5300B04E" w:rsidR="006F6526" w:rsidRDefault="006F6526" w:rsidP="00D31E2D">
      <w:pPr>
        <w:pStyle w:val="Paragrafoelenco"/>
        <w:numPr>
          <w:ilvl w:val="0"/>
          <w:numId w:val="7"/>
        </w:numPr>
        <w:jc w:val="both"/>
      </w:pPr>
      <w:proofErr w:type="spellStart"/>
      <w:r>
        <w:rPr>
          <w:b/>
          <w:bCs/>
        </w:rPr>
        <w:t>Firebase</w:t>
      </w:r>
      <w:proofErr w:type="spellEnd"/>
      <w:r>
        <w:rPr>
          <w:b/>
          <w:bCs/>
        </w:rPr>
        <w:t xml:space="preserve"> Authentication</w:t>
      </w:r>
      <w:r>
        <w:t xml:space="preserve">: necessario per gestire il Login e la Registrazione dell’utente. </w:t>
      </w:r>
      <w:r w:rsidR="003930C0">
        <w:t>Il Login è disponibile sia nella versione “semplice” con mail e password, si tramite account Google;</w:t>
      </w:r>
    </w:p>
    <w:p w14:paraId="548DB62B" w14:textId="77777777" w:rsidR="00B177CA" w:rsidRDefault="003930C0" w:rsidP="00D31E2D">
      <w:pPr>
        <w:pStyle w:val="Paragrafoelenco"/>
        <w:numPr>
          <w:ilvl w:val="0"/>
          <w:numId w:val="7"/>
        </w:numPr>
        <w:jc w:val="both"/>
      </w:pPr>
      <w:proofErr w:type="spellStart"/>
      <w:r>
        <w:rPr>
          <w:b/>
          <w:bCs/>
        </w:rPr>
        <w:t>Firebase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Realtime</w:t>
      </w:r>
      <w:proofErr w:type="spellEnd"/>
      <w:r>
        <w:rPr>
          <w:b/>
          <w:bCs/>
        </w:rPr>
        <w:t xml:space="preserve"> Database</w:t>
      </w:r>
      <w:r>
        <w:t xml:space="preserve">: </w:t>
      </w:r>
      <w:r w:rsidR="00BF05D0">
        <w:t>necessario per il salvataggio dei dati personali associati all’utente (al momento solo la mail e l’eventuale nome dell’account Google)</w:t>
      </w:r>
      <w:r w:rsidR="00535C87">
        <w:t xml:space="preserve"> e delle preferenze (i Campionati scelti come preferiti)</w:t>
      </w:r>
      <w:r w:rsidR="008D0456">
        <w:t>.</w:t>
      </w:r>
    </w:p>
    <w:p w14:paraId="162D33ED" w14:textId="72282CB2" w:rsidR="003930C0" w:rsidRDefault="00B177CA" w:rsidP="00D31E2D">
      <w:pPr>
        <w:jc w:val="both"/>
      </w:pPr>
      <w:r>
        <w:t xml:space="preserve">Grazie all’utilizzo di questi servizi </w:t>
      </w:r>
      <w:r w:rsidR="001B0EB8">
        <w:t xml:space="preserve">insieme, se l’utente esegue il Login da un dispositivo differente può </w:t>
      </w:r>
      <w:r w:rsidR="008D0456">
        <w:t>mantenere le proprie impostazioni (purché venga utilizzato il medesimo account).</w:t>
      </w:r>
    </w:p>
    <w:p w14:paraId="5C8FEF44" w14:textId="77777777" w:rsidR="00372DFD" w:rsidRDefault="00372DFD">
      <w:pPr>
        <w:spacing w:line="276" w:lineRule="auto"/>
        <w:rPr>
          <w:rFonts w:asciiTheme="majorHAnsi" w:eastAsiaTheme="majorEastAsia" w:hAnsiTheme="majorHAnsi" w:cstheme="majorBidi"/>
          <w:bCs/>
          <w:caps/>
          <w:color w:val="7A7A7A" w:themeColor="accent1"/>
          <w:sz w:val="28"/>
          <w:szCs w:val="28"/>
        </w:rPr>
      </w:pPr>
      <w:r>
        <w:br w:type="page"/>
      </w:r>
    </w:p>
    <w:p w14:paraId="1FE8D7ED" w14:textId="0FF8F306" w:rsidR="00D510F2" w:rsidRDefault="00D510F2" w:rsidP="00D31E2D">
      <w:pPr>
        <w:pStyle w:val="Titolo1"/>
        <w:jc w:val="both"/>
      </w:pPr>
      <w:r>
        <w:lastRenderedPageBreak/>
        <w:t>4. Design Strutturale</w:t>
      </w:r>
    </w:p>
    <w:p w14:paraId="599044FD" w14:textId="67266205" w:rsidR="00D510F2" w:rsidRDefault="00D510F2" w:rsidP="00D31E2D">
      <w:pPr>
        <w:pStyle w:val="Titolo2"/>
        <w:jc w:val="both"/>
      </w:pPr>
      <w:r>
        <w:t>4.1 Login e Registrazione</w:t>
      </w:r>
    </w:p>
    <w:p w14:paraId="0B671393" w14:textId="4C45AE0F" w:rsidR="00D510F2" w:rsidRDefault="00DD74C2" w:rsidP="00D31E2D"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884E30E" wp14:editId="51987106">
                <wp:simplePos x="0" y="0"/>
                <wp:positionH relativeFrom="column">
                  <wp:posOffset>0</wp:posOffset>
                </wp:positionH>
                <wp:positionV relativeFrom="paragraph">
                  <wp:posOffset>152400</wp:posOffset>
                </wp:positionV>
                <wp:extent cx="3001645" cy="5772150"/>
                <wp:effectExtent l="190500" t="190500" r="160655" b="190500"/>
                <wp:wrapSquare wrapText="bothSides"/>
                <wp:docPr id="30" name="Grup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1645" cy="5772150"/>
                          <a:chOff x="0" y="0"/>
                          <a:chExt cx="3002280" cy="5929950"/>
                        </a:xfrm>
                      </wpg:grpSpPr>
                      <wpg:grpSp>
                        <wpg:cNvPr id="23" name="Gruppo 23"/>
                        <wpg:cNvGrpSpPr/>
                        <wpg:grpSpPr>
                          <a:xfrm>
                            <a:off x="0" y="0"/>
                            <a:ext cx="2971909" cy="5929950"/>
                            <a:chOff x="0" y="0"/>
                            <a:chExt cx="2971909" cy="5929950"/>
                          </a:xfrm>
                        </wpg:grpSpPr>
                        <pic:pic xmlns:pic="http://schemas.openxmlformats.org/drawingml/2006/picture">
                          <pic:nvPicPr>
                            <pic:cNvPr id="19" name="Immagine 19" descr="Immagine che contiene clipart, logo, simbolo, Elementi grafici&#10;&#10;Descrizione generat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" y="0"/>
                              <a:ext cx="1133583" cy="25200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190500" algn="tl" rotWithShape="0">
                                <a:srgbClr val="000000">
                                  <a:alpha val="70000"/>
                                </a:srgbClr>
                              </a:outerShd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20" name="Immagine 20" descr="Immagine che contiene testo, schermata, Carattere, Sistema operativo&#10;&#10;Descrizione generat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38326" y="1209675"/>
                              <a:ext cx="1133583" cy="25200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190500" algn="tl" rotWithShape="0">
                                <a:srgbClr val="000000">
                                  <a:alpha val="70000"/>
                                </a:srgbClr>
                              </a:outerShd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21" name="Immagine 21" descr="Immagine che contiene testo, schermata, software, numero&#10;&#10;Descrizione generat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409950"/>
                              <a:ext cx="1133583" cy="25200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190500" algn="tl" rotWithShape="0">
                                <a:srgbClr val="000000">
                                  <a:alpha val="70000"/>
                                </a:srgbClr>
                              </a:outerShdw>
                            </a:effectLst>
                          </pic:spPr>
                        </pic:pic>
                      </wpg:grpSp>
                      <wpg:grpSp>
                        <wpg:cNvPr id="29" name="Gruppo 29"/>
                        <wpg:cNvGrpSpPr/>
                        <wpg:grpSpPr>
                          <a:xfrm>
                            <a:off x="333375" y="257175"/>
                            <a:ext cx="2668905" cy="4537691"/>
                            <a:chOff x="0" y="0"/>
                            <a:chExt cx="2668905" cy="4537691"/>
                          </a:xfrm>
                        </wpg:grpSpPr>
                        <wps:wsp>
                          <wps:cNvPr id="22" name="Connettore a gomito 22"/>
                          <wps:cNvCnPr/>
                          <wps:spPr>
                            <a:xfrm>
                              <a:off x="885793" y="266699"/>
                              <a:ext cx="1133475" cy="662647"/>
                            </a:xfrm>
                            <a:prstGeom prst="bentConnector3">
                              <a:avLst>
                                <a:gd name="adj1" fmla="val 99624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" name="Casella di testo 24"/>
                          <wps:cNvSpPr txBox="1"/>
                          <wps:spPr>
                            <a:xfrm>
                              <a:off x="828648" y="0"/>
                              <a:ext cx="1633855" cy="2393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86EC9C7" w14:textId="6C6CCA24" w:rsidR="00AA3C8B" w:rsidRDefault="0076573D">
                                <w:r>
                                  <w:t>Non ancora autenticato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Connettore a gomito 25"/>
                          <wps:cNvCnPr/>
                          <wps:spPr>
                            <a:xfrm flipH="1">
                              <a:off x="895350" y="3524235"/>
                              <a:ext cx="1028700" cy="719254"/>
                            </a:xfrm>
                            <a:prstGeom prst="bentConnector3">
                              <a:avLst>
                                <a:gd name="adj1" fmla="val -1219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" name="Casella di testo 26"/>
                          <wps:cNvSpPr txBox="1"/>
                          <wps:spPr>
                            <a:xfrm>
                              <a:off x="895350" y="4295756"/>
                              <a:ext cx="1773555" cy="2419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3EE6B9D" w14:textId="6379F184" w:rsidR="0076573D" w:rsidRDefault="0076573D" w:rsidP="0076573D">
                                <w:r>
                                  <w:t>A</w:t>
                                </w:r>
                                <w:r>
                                  <w:t>utenticato</w:t>
                                </w:r>
                                <w:r>
                                  <w:t xml:space="preserve"> con successo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Connettore 2 27"/>
                          <wps:cNvCnPr/>
                          <wps:spPr>
                            <a:xfrm>
                              <a:off x="0" y="2314714"/>
                              <a:ext cx="0" cy="79678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" name="Casella di testo 28"/>
                          <wps:cNvSpPr txBox="1"/>
                          <wps:spPr>
                            <a:xfrm>
                              <a:off x="17850" y="2562215"/>
                              <a:ext cx="1129030" cy="2355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58058F6" w14:textId="08F27A7B" w:rsidR="0076573D" w:rsidRDefault="0076573D" w:rsidP="0076573D">
                                <w:r>
                                  <w:t>Già a</w:t>
                                </w:r>
                                <w:r>
                                  <w:t>utenticato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84E30E" id="Gruppo 30" o:spid="_x0000_s1030" style="position:absolute;margin-left:0;margin-top:12pt;width:236.35pt;height:454.5pt;z-index:251674624;mso-width-relative:margin;mso-height-relative:margin" coordsize="30022,59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">
                <v:group id="Gruppo 23" o:spid="_x0000_s1031" style="position:absolute;width:29719;height:59299" coordsize="29719,59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magine 19" o:spid="_x0000_s1032" type="#_x0000_t75" alt="Immagine che contiene clipart, logo, simbolo, Elementi grafici&#10;&#10;Descrizione generata automaticamente" style="position:absolute;width:11335;height:25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">
                    <v:imagedata r:id="rId19" o:title="Immagine che contiene clipart, logo, simbolo, Elementi grafici&#10;&#10;Descrizione generata automaticamente"/>
                    <v:shadow on="t" color="black" opacity="45875f" origin="-.5,-.5" offset="0,0"/>
                  </v:shape>
                  <v:shape id="Immagine 20" o:spid="_x0000_s1033" type="#_x0000_t75" alt="Immagine che contiene testo, schermata, Carattere, Sistema operativo&#10;&#10;Descrizione generata automaticamente" style="position:absolute;left:18383;top:12096;width:11336;height:25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">
                    <v:imagedata r:id="rId20" o:title="Immagine che contiene testo, schermata, Carattere, Sistema operativo&#10;&#10;Descrizione generata automaticamente"/>
                    <v:shadow on="t" color="black" opacity="45875f" origin="-.5,-.5" offset="0,0"/>
                  </v:shape>
                  <v:shape id="Immagine 21" o:spid="_x0000_s1034" type="#_x0000_t75" alt="Immagine che contiene testo, schermata, software, numero&#10;&#10;Descrizione generata automaticamente" style="position:absolute;top:34099;width:11335;height:25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">
                    <v:imagedata r:id="rId21" o:title="Immagine che contiene testo, schermata, software, numero&#10;&#10;Descrizione generata automaticamente"/>
                    <v:shadow on="t" color="black" opacity="45875f" origin="-.5,-.5" offset="0,0"/>
                  </v:shape>
                </v:group>
                <v:group id="Gruppo 29" o:spid="_x0000_s1035" style="position:absolute;left:3333;top:2571;width:26689;height:45377" coordsize="26689,45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nettore a gomito 22" o:spid="_x0000_s1036" type="#_x0000_t34" style="position:absolute;left:8857;top:2666;width:11335;height:6627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" adj="21519" strokecolor="black [3040]" strokeweight="1pt">
                    <v:stroke endarrow="block"/>
                  </v:shape>
                  <v:shape id="_x0000_s1037" type="#_x0000_t202" style="position:absolute;left:8286;width:16339;height:239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" filled="f" stroked="f" strokeweight=".5pt">
                    <v:textbox>
                      <w:txbxContent>
                        <w:p w14:paraId="586EC9C7" w14:textId="6C6CCA24" w:rsidR="00AA3C8B" w:rsidRDefault="0076573D">
                          <w:r>
                            <w:t>Non ancora autenticato</w:t>
                          </w:r>
                        </w:p>
                      </w:txbxContent>
                    </v:textbox>
                  </v:shape>
                  <v:shape id="Connettore a gomito 25" o:spid="_x0000_s1038" type="#_x0000_t34" style="position:absolute;left:8953;top:35242;width:10287;height:7192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" adj="-263" strokecolor="black [3040]" strokeweight="1pt">
                    <v:stroke endarrow="block"/>
                  </v:shape>
                  <v:shape id="_x0000_s1039" type="#_x0000_t202" style="position:absolute;left:8953;top:42957;width:17736;height:24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" filled="f" stroked="f" strokeweight=".5pt">
                    <v:textbox>
                      <w:txbxContent>
                        <w:p w14:paraId="03EE6B9D" w14:textId="6379F184" w:rsidR="0076573D" w:rsidRDefault="0076573D" w:rsidP="0076573D">
                          <w:r>
                            <w:t>A</w:t>
                          </w:r>
                          <w:r>
                            <w:t>utenticato</w:t>
                          </w:r>
                          <w:r>
                            <w:t xml:space="preserve"> con successo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nettore 2 27" o:spid="_x0000_s1040" type="#_x0000_t32" style="position:absolute;top:23147;width:0;height:79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" strokecolor="black [3040]" strokeweight="1pt">
                    <v:stroke endarrow="block"/>
                  </v:shape>
                  <v:shape id="Casella di testo 28" o:spid="_x0000_s1041" type="#_x0000_t202" style="position:absolute;left:178;top:25622;width:11290;height:235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" filled="f" stroked="f" strokeweight=".5pt">
                    <v:textbox>
                      <w:txbxContent>
                        <w:p w14:paraId="758058F6" w14:textId="08F27A7B" w:rsidR="0076573D" w:rsidRDefault="0076573D" w:rsidP="0076573D">
                          <w:r>
                            <w:t>Già a</w:t>
                          </w:r>
                          <w:r>
                            <w:t>utenticato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="00F40B31">
        <w:t>All’apertura dell’App</w:t>
      </w:r>
      <w:r w:rsidR="009F2E57">
        <w:t>, dopo aver visualizzato lo splash screen, viene avviata</w:t>
      </w:r>
      <w:r w:rsidR="0053409F">
        <w:t xml:space="preserve"> </w:t>
      </w:r>
      <w:r w:rsidR="003460B9">
        <w:t xml:space="preserve">l’activity </w:t>
      </w:r>
      <w:proofErr w:type="spellStart"/>
      <w:r w:rsidR="003460B9" w:rsidRPr="003460B9">
        <w:rPr>
          <w:b/>
          <w:bCs/>
        </w:rPr>
        <w:t>WelcomeActivity</w:t>
      </w:r>
      <w:proofErr w:type="spellEnd"/>
      <w:r w:rsidR="003460B9">
        <w:t xml:space="preserve">, associata al layout </w:t>
      </w:r>
      <w:proofErr w:type="spellStart"/>
      <w:r w:rsidR="003460B9" w:rsidRPr="003460B9">
        <w:rPr>
          <w:b/>
          <w:bCs/>
        </w:rPr>
        <w:t>activity_welcome</w:t>
      </w:r>
      <w:proofErr w:type="spellEnd"/>
      <w:r w:rsidR="003460B9">
        <w:t>.</w:t>
      </w:r>
      <w:r w:rsidR="00D97632">
        <w:t xml:space="preserve"> A questo punto viene caricato il </w:t>
      </w:r>
      <w:proofErr w:type="spellStart"/>
      <w:r w:rsidR="00D97632">
        <w:t>Fragment</w:t>
      </w:r>
      <w:proofErr w:type="spellEnd"/>
      <w:r w:rsidR="00D97632">
        <w:t xml:space="preserve"> di navigazione tra la pagina di Login e quella di Registrazione</w:t>
      </w:r>
      <w:r w:rsidR="004D4351">
        <w:t>. La schermata inziale è quella di Login</w:t>
      </w:r>
      <w:r w:rsidR="00617035">
        <w:t xml:space="preserve">, nella quale è possibile passare alla schermata di Registrazione cliccando sull’apposito bottone in basso. </w:t>
      </w:r>
      <w:r w:rsidR="002917A3">
        <w:t xml:space="preserve">All’interno del </w:t>
      </w:r>
      <w:proofErr w:type="spellStart"/>
      <w:r w:rsidR="002917A3">
        <w:t>Fragment</w:t>
      </w:r>
      <w:proofErr w:type="spellEnd"/>
      <w:r w:rsidR="002917A3">
        <w:t xml:space="preserve"> di Login viene effettuato un controllo </w:t>
      </w:r>
      <w:r w:rsidR="00BF7E30">
        <w:t xml:space="preserve">se nel file </w:t>
      </w:r>
      <w:proofErr w:type="spellStart"/>
      <w:r w:rsidR="00BF7E30" w:rsidRPr="00C76790">
        <w:rPr>
          <w:b/>
          <w:bCs/>
        </w:rPr>
        <w:t>SharedPreferences</w:t>
      </w:r>
      <w:proofErr w:type="spellEnd"/>
      <w:r w:rsidR="00BF7E30">
        <w:t xml:space="preserve"> chiamato </w:t>
      </w:r>
      <w:r w:rsidR="00BF7E30" w:rsidRPr="00C76790">
        <w:rPr>
          <w:b/>
          <w:bCs/>
        </w:rPr>
        <w:t>FIREBASE_USER_PREFERENCES_FILE</w:t>
      </w:r>
      <w:r w:rsidR="00BF7E30">
        <w:t xml:space="preserve"> è già presente oppure no il token associato all’utente</w:t>
      </w:r>
      <w:r w:rsidR="00A347D7">
        <w:t>: se non è presente significa che l’utente non si è ancora autenticato, perciò deve rimanere nella schermata di Login</w:t>
      </w:r>
      <w:r w:rsidR="00955346">
        <w:t xml:space="preserve">. Al contrario, se è presente, l’utente si è già autenticato </w:t>
      </w:r>
      <w:r w:rsidR="008D61B6">
        <w:t>precedentemente; perciò,</w:t>
      </w:r>
      <w:r w:rsidR="00955346">
        <w:t xml:space="preserve"> viene automaticamente caricata </w:t>
      </w:r>
      <w:r w:rsidR="0009552F">
        <w:t>la schermata principale dell’App (senza che l’utente possa visualizzare la schermata di Login).</w:t>
      </w:r>
    </w:p>
    <w:p w14:paraId="68DCE355" w14:textId="4DBB6922" w:rsidR="008D61B6" w:rsidRDefault="008D61B6" w:rsidP="00D31E2D">
      <w:r>
        <w:t xml:space="preserve">Quando l’utente inserisce i dati nella schermata di Registrazione, questi vengono verificati. In particolar modo viene verificato che la mail sia scritta </w:t>
      </w:r>
      <w:r w:rsidR="0052409E">
        <w:t xml:space="preserve">in un formato corretto, e che la password contenga almeno </w:t>
      </w:r>
      <w:proofErr w:type="gramStart"/>
      <w:r w:rsidR="0052409E">
        <w:t>6</w:t>
      </w:r>
      <w:proofErr w:type="gramEnd"/>
      <w:r w:rsidR="0052409E">
        <w:t xml:space="preserve"> caratteri.</w:t>
      </w:r>
    </w:p>
    <w:p w14:paraId="39BD38E9" w14:textId="3C644D0E" w:rsidR="0083100A" w:rsidRDefault="0083100A" w:rsidP="00D31E2D">
      <w:r>
        <w:t>Una volta che il Login o la Registrazione hanno successo viene caricata la schermata principale.</w:t>
      </w:r>
    </w:p>
    <w:p w14:paraId="5879C51E" w14:textId="6EECE2A2" w:rsidR="00D510F2" w:rsidRDefault="004624DD" w:rsidP="00B85ADA">
      <w:pPr>
        <w:pStyle w:val="Titolo2"/>
        <w:jc w:val="both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BEA510E" wp14:editId="47FFB816">
            <wp:simplePos x="0" y="0"/>
            <wp:positionH relativeFrom="column">
              <wp:posOffset>4819650</wp:posOffset>
            </wp:positionH>
            <wp:positionV relativeFrom="paragraph">
              <wp:posOffset>-344805</wp:posOffset>
            </wp:positionV>
            <wp:extent cx="1133939" cy="2520000"/>
            <wp:effectExtent l="190500" t="190500" r="200025" b="185420"/>
            <wp:wrapSquare wrapText="bothSides"/>
            <wp:docPr id="31" name="Immagine 31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, schermata, software, numero&#10;&#10;Descrizione generat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939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510F2">
        <w:t>4.2 Campionati</w:t>
      </w:r>
    </w:p>
    <w:p w14:paraId="444A98AD" w14:textId="3ED7BFEA" w:rsidR="00D510F2" w:rsidRDefault="004624DD" w:rsidP="00B85ADA">
      <w:pPr>
        <w:jc w:val="both"/>
      </w:pPr>
      <w:r>
        <w:t xml:space="preserve">All’apertura dell’App, dopo aver eseguito l’autenticazione, viene lanciata la </w:t>
      </w:r>
      <w:proofErr w:type="spellStart"/>
      <w:r>
        <w:rPr>
          <w:b/>
          <w:bCs/>
        </w:rPr>
        <w:t>MainActivityWithBottomNavigation</w:t>
      </w:r>
      <w:proofErr w:type="spellEnd"/>
      <w:r w:rsidR="00C339D7">
        <w:t xml:space="preserve">, ovvero una Activity composta da 4 </w:t>
      </w:r>
      <w:proofErr w:type="spellStart"/>
      <w:r w:rsidR="00C339D7">
        <w:t>Fragment</w:t>
      </w:r>
      <w:proofErr w:type="spellEnd"/>
      <w:r w:rsidR="00C339D7">
        <w:t xml:space="preserve"> che </w:t>
      </w:r>
      <w:r w:rsidR="009E7E1A">
        <w:t>navigabili</w:t>
      </w:r>
      <w:r w:rsidR="00C339D7">
        <w:t xml:space="preserve"> tramite</w:t>
      </w:r>
      <w:r w:rsidR="00B45BC1">
        <w:t xml:space="preserve"> </w:t>
      </w:r>
      <w:r w:rsidR="00C339D7">
        <w:t xml:space="preserve">una Bottom </w:t>
      </w:r>
      <w:proofErr w:type="spellStart"/>
      <w:r w:rsidR="00C339D7">
        <w:t>Navigation</w:t>
      </w:r>
      <w:proofErr w:type="spellEnd"/>
      <w:r w:rsidR="00C339D7">
        <w:t xml:space="preserve"> </w:t>
      </w:r>
      <w:proofErr w:type="spellStart"/>
      <w:r w:rsidR="00C339D7">
        <w:t>View</w:t>
      </w:r>
      <w:proofErr w:type="spellEnd"/>
      <w:r w:rsidR="00077BC4">
        <w:t>.</w:t>
      </w:r>
    </w:p>
    <w:p w14:paraId="54CC7C63" w14:textId="406AED6F" w:rsidR="00077BC4" w:rsidRPr="00BF7C41" w:rsidRDefault="00077BC4" w:rsidP="00B85ADA">
      <w:pPr>
        <w:jc w:val="both"/>
      </w:pPr>
      <w:r>
        <w:t xml:space="preserve">Il primo </w:t>
      </w:r>
      <w:proofErr w:type="spellStart"/>
      <w:r>
        <w:t>Fragment</w:t>
      </w:r>
      <w:proofErr w:type="spellEnd"/>
      <w:r>
        <w:t xml:space="preserve"> visibile è il </w:t>
      </w:r>
      <w:proofErr w:type="spellStart"/>
      <w:r>
        <w:rPr>
          <w:b/>
          <w:bCs/>
        </w:rPr>
        <w:t>CampionatoFragment</w:t>
      </w:r>
      <w:proofErr w:type="spellEnd"/>
      <w:r w:rsidR="009E7E1A">
        <w:t xml:space="preserve">, associato al layout </w:t>
      </w:r>
      <w:proofErr w:type="spellStart"/>
      <w:r w:rsidR="009E7E1A">
        <w:rPr>
          <w:b/>
          <w:bCs/>
        </w:rPr>
        <w:t>fragment_</w:t>
      </w:r>
      <w:r w:rsidR="001E6A21">
        <w:rPr>
          <w:b/>
          <w:bCs/>
        </w:rPr>
        <w:t>campionato</w:t>
      </w:r>
      <w:proofErr w:type="spellEnd"/>
      <w:r w:rsidR="00EC2EB1">
        <w:t xml:space="preserve">, che contiene un </w:t>
      </w:r>
      <w:proofErr w:type="spellStart"/>
      <w:r w:rsidR="00867C31">
        <w:rPr>
          <w:b/>
          <w:bCs/>
        </w:rPr>
        <w:t>RecyclerViewAdapter</w:t>
      </w:r>
      <w:proofErr w:type="spellEnd"/>
      <w:r w:rsidR="00867C31">
        <w:t xml:space="preserve"> </w:t>
      </w:r>
      <w:r w:rsidR="00EC2EB1">
        <w:t xml:space="preserve">formata da </w:t>
      </w:r>
      <w:r w:rsidR="00BF7C41">
        <w:t xml:space="preserve">una lista di layout </w:t>
      </w:r>
      <w:proofErr w:type="spellStart"/>
      <w:r w:rsidR="00BF7C41">
        <w:rPr>
          <w:b/>
          <w:bCs/>
        </w:rPr>
        <w:t>campionato_list_item</w:t>
      </w:r>
      <w:proofErr w:type="spellEnd"/>
      <w:r w:rsidR="00FB55BD">
        <w:t>. In questa pagina è possibile consultare tutti i Campionati disponibili all’interno dell’App, e segnar</w:t>
      </w:r>
      <w:r w:rsidR="00B45BC1">
        <w:t>ne alcuni come preferiti</w:t>
      </w:r>
      <w:r w:rsidR="006A2055">
        <w:t>.</w:t>
      </w:r>
    </w:p>
    <w:p w14:paraId="53CEE792" w14:textId="15CA23F4" w:rsidR="00D510F2" w:rsidRDefault="00A4143C" w:rsidP="00D31E2D">
      <w:pPr>
        <w:pStyle w:val="Titolo2"/>
        <w:jc w:val="both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95400FA" wp14:editId="06D20FCD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1133475" cy="2519680"/>
            <wp:effectExtent l="190500" t="190500" r="200025" b="185420"/>
            <wp:wrapSquare wrapText="bothSides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2519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510F2">
        <w:t>4.3 Partite</w:t>
      </w:r>
    </w:p>
    <w:p w14:paraId="0BCC4C3E" w14:textId="77777777" w:rsidR="00E628C2" w:rsidRDefault="006A2055" w:rsidP="00D31E2D">
      <w:pPr>
        <w:jc w:val="both"/>
      </w:pPr>
      <w:r>
        <w:t xml:space="preserve">Il secondo </w:t>
      </w:r>
      <w:proofErr w:type="spellStart"/>
      <w:r>
        <w:t>Fragment</w:t>
      </w:r>
      <w:proofErr w:type="spellEnd"/>
      <w:r>
        <w:t xml:space="preserve"> </w:t>
      </w:r>
      <w:r w:rsidR="003B3282">
        <w:t xml:space="preserve">che possiamo navigare dalla pagina principale è il </w:t>
      </w:r>
      <w:proofErr w:type="spellStart"/>
      <w:r w:rsidR="003B3282">
        <w:rPr>
          <w:b/>
          <w:bCs/>
        </w:rPr>
        <w:t>PartitaFragment</w:t>
      </w:r>
      <w:proofErr w:type="spellEnd"/>
      <w:r w:rsidR="003B3282">
        <w:t xml:space="preserve">, associato al layout </w:t>
      </w:r>
      <w:proofErr w:type="spellStart"/>
      <w:r w:rsidR="009E7E1A">
        <w:rPr>
          <w:b/>
          <w:bCs/>
        </w:rPr>
        <w:t>fragment_partita</w:t>
      </w:r>
      <w:proofErr w:type="spellEnd"/>
      <w:r w:rsidR="001E6A21">
        <w:t xml:space="preserve">. </w:t>
      </w:r>
      <w:r w:rsidR="009F5144">
        <w:t xml:space="preserve">Anche qui è presente un </w:t>
      </w:r>
      <w:proofErr w:type="spellStart"/>
      <w:r w:rsidR="009F5144">
        <w:rPr>
          <w:b/>
          <w:bCs/>
        </w:rPr>
        <w:t>RecyclerView</w:t>
      </w:r>
      <w:r w:rsidR="00867C31">
        <w:rPr>
          <w:b/>
          <w:bCs/>
        </w:rPr>
        <w:t>Adapter</w:t>
      </w:r>
      <w:proofErr w:type="spellEnd"/>
      <w:r w:rsidR="009F5144">
        <w:t xml:space="preserve"> formata da una lista di layout </w:t>
      </w:r>
      <w:proofErr w:type="spellStart"/>
      <w:r w:rsidR="009F5144">
        <w:rPr>
          <w:b/>
          <w:bCs/>
        </w:rPr>
        <w:t>partita</w:t>
      </w:r>
      <w:r w:rsidR="009F5144">
        <w:rPr>
          <w:b/>
          <w:bCs/>
        </w:rPr>
        <w:t>_list_item</w:t>
      </w:r>
      <w:r w:rsidR="009F5144">
        <w:t>.</w:t>
      </w:r>
      <w:proofErr w:type="spellEnd"/>
    </w:p>
    <w:p w14:paraId="350A5D99" w14:textId="74A8D3A5" w:rsidR="00A4143C" w:rsidRDefault="009F5144" w:rsidP="00D31E2D">
      <w:pPr>
        <w:jc w:val="both"/>
      </w:pPr>
      <w:r>
        <w:t xml:space="preserve">In questa pagina è possibile </w:t>
      </w:r>
      <w:r>
        <w:t>la sola consultazione di</w:t>
      </w:r>
      <w:r>
        <w:t xml:space="preserve"> tutt</w:t>
      </w:r>
      <w:r>
        <w:t>e le Partite relative</w:t>
      </w:r>
      <w:r>
        <w:t xml:space="preserve"> </w:t>
      </w:r>
      <w:r>
        <w:t>a</w:t>
      </w:r>
      <w:r>
        <w:t xml:space="preserve">i Campionati </w:t>
      </w:r>
      <w:r>
        <w:t>selezionati come preferiti (o l’elenco completo di Partite nel caso in cui non ci sia</w:t>
      </w:r>
      <w:r w:rsidR="00A4143C">
        <w:t xml:space="preserve"> alcun Campionato preferito). Non è prevista alcuna azione di modifica.</w:t>
      </w:r>
    </w:p>
    <w:p w14:paraId="3D4DFC00" w14:textId="6F2BEAD6" w:rsidR="00D510F2" w:rsidRDefault="00D510F2" w:rsidP="00D31E2D">
      <w:pPr>
        <w:pStyle w:val="Titolo2"/>
        <w:jc w:val="both"/>
      </w:pPr>
      <w:r>
        <w:t>4.4 Preferiti</w:t>
      </w:r>
    </w:p>
    <w:p w14:paraId="5C7EBE80" w14:textId="02DD1380" w:rsidR="00D510F2" w:rsidRDefault="00CD6993" w:rsidP="00D31E2D">
      <w:pPr>
        <w:jc w:val="both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7256698" wp14:editId="0EC42BBE">
            <wp:simplePos x="0" y="0"/>
            <wp:positionH relativeFrom="column">
              <wp:posOffset>57150</wp:posOffset>
            </wp:positionH>
            <wp:positionV relativeFrom="paragraph">
              <wp:posOffset>201930</wp:posOffset>
            </wp:positionV>
            <wp:extent cx="1133475" cy="2519680"/>
            <wp:effectExtent l="190500" t="190500" r="200025" b="185420"/>
            <wp:wrapSquare wrapText="bothSides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2519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13AAD">
        <w:t xml:space="preserve">Il </w:t>
      </w:r>
      <w:r w:rsidR="00413AAD">
        <w:t>terzo</w:t>
      </w:r>
      <w:r w:rsidR="00413AAD">
        <w:t xml:space="preserve"> </w:t>
      </w:r>
      <w:proofErr w:type="spellStart"/>
      <w:r w:rsidR="00413AAD">
        <w:t>Fragment</w:t>
      </w:r>
      <w:proofErr w:type="spellEnd"/>
      <w:r w:rsidR="00413AAD">
        <w:t xml:space="preserve"> che possiamo navigare dalla pagina principale è il </w:t>
      </w:r>
      <w:proofErr w:type="spellStart"/>
      <w:r w:rsidR="00413AAD">
        <w:rPr>
          <w:b/>
          <w:bCs/>
        </w:rPr>
        <w:t>FavoriteCampionato</w:t>
      </w:r>
      <w:r w:rsidR="00413AAD">
        <w:rPr>
          <w:b/>
          <w:bCs/>
        </w:rPr>
        <w:t>Fragment</w:t>
      </w:r>
      <w:proofErr w:type="spellEnd"/>
      <w:r w:rsidR="00413AAD">
        <w:t xml:space="preserve">, associato al layout </w:t>
      </w:r>
      <w:proofErr w:type="spellStart"/>
      <w:r w:rsidR="00413AAD">
        <w:rPr>
          <w:b/>
          <w:bCs/>
        </w:rPr>
        <w:t>fragment_</w:t>
      </w:r>
      <w:r w:rsidR="009C36EF">
        <w:rPr>
          <w:b/>
          <w:bCs/>
        </w:rPr>
        <w:t>favorite_campionato</w:t>
      </w:r>
      <w:proofErr w:type="spellEnd"/>
      <w:r w:rsidR="00413AAD">
        <w:t>.</w:t>
      </w:r>
      <w:r w:rsidR="009C36EF">
        <w:t xml:space="preserve"> All’interno del </w:t>
      </w:r>
      <w:proofErr w:type="spellStart"/>
      <w:r w:rsidR="009C36EF">
        <w:t>Fragment</w:t>
      </w:r>
      <w:proofErr w:type="spellEnd"/>
      <w:r w:rsidR="009C36EF">
        <w:t xml:space="preserve"> troviamo un</w:t>
      </w:r>
      <w:r w:rsidR="00867C31">
        <w:t xml:space="preserve"> </w:t>
      </w:r>
      <w:proofErr w:type="spellStart"/>
      <w:r w:rsidR="00867C31">
        <w:rPr>
          <w:b/>
          <w:bCs/>
        </w:rPr>
        <w:t>List</w:t>
      </w:r>
      <w:r w:rsidR="00867C31">
        <w:rPr>
          <w:b/>
          <w:bCs/>
        </w:rPr>
        <w:t>Adapter</w:t>
      </w:r>
      <w:proofErr w:type="spellEnd"/>
      <w:r w:rsidR="007B5FF1">
        <w:t xml:space="preserve">, formato da una lista di layout </w:t>
      </w:r>
      <w:proofErr w:type="spellStart"/>
      <w:r w:rsidR="007B5FF1" w:rsidRPr="007B5FF1">
        <w:rPr>
          <w:b/>
          <w:bCs/>
        </w:rPr>
        <w:t>favorite_campionato_list_item</w:t>
      </w:r>
      <w:proofErr w:type="spellEnd"/>
      <w:r w:rsidR="007B5FF1">
        <w:t>.</w:t>
      </w:r>
    </w:p>
    <w:p w14:paraId="403FE8E1" w14:textId="1B3BA1D8" w:rsidR="00E628C2" w:rsidRDefault="00E628C2" w:rsidP="00D31E2D">
      <w:pPr>
        <w:jc w:val="both"/>
      </w:pPr>
      <w:r>
        <w:t>In questa schermata possiamo visualizzare solo i Campionati preferiti, eliminare quelli che non ci interessano più, oppure eliminarli tutti tramite l’apposit</w:t>
      </w:r>
      <w:r w:rsidR="00B0617D">
        <w:t>a icona situata in alto a destra.</w:t>
      </w:r>
    </w:p>
    <w:p w14:paraId="530D4469" w14:textId="799F3F97" w:rsidR="00CD6993" w:rsidRDefault="00CD6993" w:rsidP="00D31E2D">
      <w:pPr>
        <w:jc w:val="both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B34862C" wp14:editId="6D578C26">
            <wp:simplePos x="0" y="0"/>
            <wp:positionH relativeFrom="margin">
              <wp:align>right</wp:align>
            </wp:positionH>
            <wp:positionV relativeFrom="paragraph">
              <wp:posOffset>193040</wp:posOffset>
            </wp:positionV>
            <wp:extent cx="1133475" cy="2519680"/>
            <wp:effectExtent l="190500" t="190500" r="200025" b="185420"/>
            <wp:wrapSquare wrapText="bothSides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2519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C772E65" w14:textId="2F681385" w:rsidR="00CD6993" w:rsidRDefault="00CD6993" w:rsidP="00D31E2D">
      <w:pPr>
        <w:jc w:val="both"/>
      </w:pPr>
    </w:p>
    <w:p w14:paraId="64485C8F" w14:textId="7F2945A1" w:rsidR="00CD6993" w:rsidRDefault="00CD6993" w:rsidP="00D31E2D">
      <w:pPr>
        <w:jc w:val="both"/>
      </w:pPr>
    </w:p>
    <w:p w14:paraId="5D1B3911" w14:textId="5F55ACD5" w:rsidR="00CD6993" w:rsidRPr="007B5FF1" w:rsidRDefault="00CD6993" w:rsidP="00D31E2D">
      <w:pPr>
        <w:jc w:val="both"/>
      </w:pPr>
    </w:p>
    <w:p w14:paraId="2E424869" w14:textId="7E54DB14" w:rsidR="00D510F2" w:rsidRDefault="00D510F2" w:rsidP="00D31E2D">
      <w:pPr>
        <w:pStyle w:val="Titolo2"/>
        <w:jc w:val="both"/>
      </w:pPr>
      <w:r>
        <w:t>4.5 Impostazioni</w:t>
      </w:r>
    </w:p>
    <w:p w14:paraId="2EB84AA1" w14:textId="77777777" w:rsidR="004307DD" w:rsidRDefault="00CD6993" w:rsidP="00D31E2D">
      <w:pPr>
        <w:jc w:val="both"/>
      </w:pPr>
      <w:r>
        <w:t xml:space="preserve">Il </w:t>
      </w:r>
      <w:r>
        <w:t>quarto e ultimo</w:t>
      </w:r>
      <w:r>
        <w:t xml:space="preserve"> </w:t>
      </w:r>
      <w:proofErr w:type="spellStart"/>
      <w:r>
        <w:t>Fragment</w:t>
      </w:r>
      <w:proofErr w:type="spellEnd"/>
      <w:r>
        <w:t xml:space="preserve"> che possiamo navigare dalla pagina principale è il </w:t>
      </w:r>
      <w:proofErr w:type="spellStart"/>
      <w:r w:rsidR="004307DD">
        <w:rPr>
          <w:b/>
          <w:bCs/>
        </w:rPr>
        <w:t>Settings</w:t>
      </w:r>
      <w:r>
        <w:rPr>
          <w:b/>
          <w:bCs/>
        </w:rPr>
        <w:t>Fragment</w:t>
      </w:r>
      <w:proofErr w:type="spellEnd"/>
      <w:r>
        <w:t xml:space="preserve">, associato al layout </w:t>
      </w:r>
      <w:proofErr w:type="spellStart"/>
      <w:r>
        <w:rPr>
          <w:b/>
          <w:bCs/>
        </w:rPr>
        <w:t>fragment_</w:t>
      </w:r>
      <w:r w:rsidR="004307DD">
        <w:rPr>
          <w:b/>
          <w:bCs/>
        </w:rPr>
        <w:t>settings</w:t>
      </w:r>
      <w:r>
        <w:t>.</w:t>
      </w:r>
      <w:proofErr w:type="spellEnd"/>
    </w:p>
    <w:p w14:paraId="03E3907E" w14:textId="50336172" w:rsidR="00D510F2" w:rsidRDefault="00CD6993" w:rsidP="00D31E2D">
      <w:pPr>
        <w:jc w:val="both"/>
      </w:pPr>
      <w:r>
        <w:t>All’interno</w:t>
      </w:r>
      <w:r w:rsidR="004307DD">
        <w:t xml:space="preserve"> di esso è presente solo il pulsante per effettuare il Logout e tornare alla schermata di Login</w:t>
      </w:r>
      <w:r w:rsidR="00D40927">
        <w:t>. In futuro saranno implementate diverse funzionalità dell’App.</w:t>
      </w:r>
    </w:p>
    <w:p w14:paraId="1DD57893" w14:textId="77777777" w:rsidR="00DE1E6F" w:rsidRDefault="00DE1E6F">
      <w:pPr>
        <w:spacing w:line="276" w:lineRule="auto"/>
        <w:rPr>
          <w:rFonts w:asciiTheme="majorHAnsi" w:eastAsiaTheme="majorEastAsia" w:hAnsiTheme="majorHAnsi" w:cstheme="majorBidi"/>
          <w:bCs/>
          <w:caps/>
          <w:color w:val="7A7A7A" w:themeColor="accent1"/>
          <w:sz w:val="28"/>
          <w:szCs w:val="28"/>
        </w:rPr>
      </w:pPr>
      <w:r>
        <w:br w:type="page"/>
      </w:r>
    </w:p>
    <w:p w14:paraId="23EEC254" w14:textId="2442481E" w:rsidR="00D510F2" w:rsidRPr="00D510F2" w:rsidRDefault="00D510F2" w:rsidP="00D31E2D">
      <w:pPr>
        <w:pStyle w:val="Titolo1"/>
        <w:jc w:val="both"/>
      </w:pPr>
      <w:r>
        <w:lastRenderedPageBreak/>
        <w:t>5. Sviluppi futuri</w:t>
      </w:r>
    </w:p>
    <w:p w14:paraId="75EB899B" w14:textId="6DCD5769" w:rsidR="0008628C" w:rsidRDefault="00D510F2" w:rsidP="00D31E2D">
      <w:pPr>
        <w:jc w:val="both"/>
      </w:pPr>
      <w:r>
        <w:t>Come anticipato nella sezione introduttiva, questa App si tratta di una bozza utile per mostrare le principali funzionalità e una possibile interfaccia grafica ai membri del comitato Fipav.</w:t>
      </w:r>
    </w:p>
    <w:p w14:paraId="3F6AA2DF" w14:textId="20EF31C7" w:rsidR="00D510F2" w:rsidRDefault="00D510F2" w:rsidP="00D31E2D">
      <w:pPr>
        <w:jc w:val="both"/>
      </w:pPr>
      <w:r>
        <w:t>Se l’App viene approvata saranno richieste ulteriori funzionalità prima di poter essere resa disponibile al pubblico:</w:t>
      </w:r>
    </w:p>
    <w:p w14:paraId="3E367660" w14:textId="406D16FC" w:rsidR="00D510F2" w:rsidRDefault="00D510F2" w:rsidP="00D31E2D">
      <w:pPr>
        <w:pStyle w:val="Paragrafoelenco"/>
        <w:numPr>
          <w:ilvl w:val="0"/>
          <w:numId w:val="2"/>
        </w:numPr>
        <w:jc w:val="both"/>
      </w:pPr>
      <w:r>
        <w:t>Possibilità di visionare i gironi (se presenti) in ogni campionato</w:t>
      </w:r>
    </w:p>
    <w:p w14:paraId="3A15E091" w14:textId="204FB805" w:rsidR="00D510F2" w:rsidRDefault="00D510F2" w:rsidP="00D31E2D">
      <w:pPr>
        <w:pStyle w:val="Paragrafoelenco"/>
        <w:numPr>
          <w:ilvl w:val="0"/>
          <w:numId w:val="2"/>
        </w:numPr>
        <w:jc w:val="both"/>
      </w:pPr>
      <w:r>
        <w:t>Possibilità di vedere l’elenco di tutte le squadre di ogni girone, con relativa classifica</w:t>
      </w:r>
    </w:p>
    <w:p w14:paraId="1C745F2F" w14:textId="7B795EB3" w:rsidR="00D510F2" w:rsidRDefault="00C91188" w:rsidP="00D31E2D">
      <w:pPr>
        <w:pStyle w:val="Paragrafoelenco"/>
        <w:numPr>
          <w:ilvl w:val="0"/>
          <w:numId w:val="2"/>
        </w:numPr>
        <w:jc w:val="both"/>
      </w:pPr>
      <w:r>
        <w:t>Modifica della gestione dei preferiti, offrendo la possibilità di inserire tutto il campionato, un singolo girone o una squadra</w:t>
      </w:r>
    </w:p>
    <w:p w14:paraId="1EB6BB4D" w14:textId="48F58B1C" w:rsidR="00D510F2" w:rsidRDefault="00D510F2" w:rsidP="00D31E2D">
      <w:pPr>
        <w:pStyle w:val="Paragrafoelenco"/>
        <w:numPr>
          <w:ilvl w:val="0"/>
          <w:numId w:val="2"/>
        </w:numPr>
        <w:jc w:val="both"/>
      </w:pPr>
      <w:r>
        <w:t xml:space="preserve">Ricezione di notifiche </w:t>
      </w:r>
      <w:proofErr w:type="spellStart"/>
      <w:r>
        <w:t>push</w:t>
      </w:r>
      <w:proofErr w:type="spellEnd"/>
      <w:r>
        <w:t xml:space="preserve"> quando viene inserito </w:t>
      </w:r>
      <w:r w:rsidR="00C91188">
        <w:t>qualche aggiornamento relativo ad un elemento presente nei propri preferiti</w:t>
      </w:r>
    </w:p>
    <w:p w14:paraId="0EE69EDF" w14:textId="72E58869" w:rsidR="00C91188" w:rsidRDefault="00C91188" w:rsidP="00D31E2D">
      <w:pPr>
        <w:pStyle w:val="Paragrafoelenco"/>
        <w:numPr>
          <w:ilvl w:val="0"/>
          <w:numId w:val="2"/>
        </w:numPr>
        <w:jc w:val="both"/>
      </w:pPr>
      <w:r>
        <w:t>Sviluppo di una versione iOS dell’App per una maggiore copertura del mercato</w:t>
      </w:r>
    </w:p>
    <w:p w14:paraId="5AD04874" w14:textId="77777777" w:rsidR="0008628C" w:rsidRDefault="0008628C" w:rsidP="00D31E2D">
      <w:pPr>
        <w:jc w:val="both"/>
      </w:pPr>
    </w:p>
    <w:p w14:paraId="797E0A5D" w14:textId="77777777" w:rsidR="0008628C" w:rsidRDefault="0008628C" w:rsidP="00D31E2D">
      <w:pPr>
        <w:jc w:val="both"/>
      </w:pPr>
    </w:p>
    <w:sectPr w:rsidR="0008628C">
      <w:footerReference w:type="default" r:id="rId26"/>
      <w:pgSz w:w="11907" w:h="16839"/>
      <w:pgMar w:top="1148" w:right="1050" w:bottom="1148" w:left="1050" w:header="709" w:footer="709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D3E7CE" w14:textId="77777777" w:rsidR="00BB52C4" w:rsidRDefault="00BB52C4">
      <w:pPr>
        <w:spacing w:after="0" w:line="240" w:lineRule="auto"/>
      </w:pPr>
      <w:r>
        <w:separator/>
      </w:r>
    </w:p>
  </w:endnote>
  <w:endnote w:type="continuationSeparator" w:id="0">
    <w:p w14:paraId="5D439E7F" w14:textId="77777777" w:rsidR="00BB52C4" w:rsidRDefault="00BB52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343F54" w14:textId="77777777" w:rsidR="007F3762" w:rsidRDefault="00000000">
    <w:pPr>
      <w:pStyle w:val="Pidipagina"/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7E9F1765" wp14:editId="3851750E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6400800" cy="160655"/>
              <wp:effectExtent l="0" t="0" r="0" b="0"/>
              <wp:wrapNone/>
              <wp:docPr id="11" name="Casella di testo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00800" cy="160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6ADB99" w14:textId="77777777" w:rsidR="007F3762" w:rsidRDefault="007F3762">
                          <w:pPr>
                            <w:pStyle w:val="Nessunaspaziatura"/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0</wp14:pctHeight>
              </wp14:sizeRelV>
            </wp:anchor>
          </w:drawing>
        </mc:Choice>
        <mc:Fallback>
          <w:pict>
            <v:shapetype w14:anchorId="7E9F1765" id="_x0000_t202" coordsize="21600,21600" o:spt="202" path="m,l,21600r21600,l21600,xe">
              <v:stroke joinstyle="miter"/>
              <v:path gradientshapeok="t" o:connecttype="rect"/>
            </v:shapetype>
            <v:shape id="Casella di testo 5" o:spid="_x0000_s1042" type="#_x0000_t202" style="position:absolute;margin-left:0;margin-top:0;width:7in;height:12.65pt;z-index:25166745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top;mso-position-vertical-relative:bottom-margin-area;mso-width-percent:1000;mso-height-percent:0;mso-width-relative:margin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" filled="f" stroked="f">
              <v:textbox style="mso-fit-shape-to-text:t" inset=",0,,0">
                <w:txbxContent>
                  <w:p w14:paraId="566ADB99" w14:textId="77777777" w:rsidR="007F3762" w:rsidRDefault="007F3762">
                    <w:pPr>
                      <w:pStyle w:val="Nessunaspaziatura"/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28045B33" wp14:editId="4E45804D">
              <wp:simplePos x="0" y="0"/>
              <mc:AlternateContent>
                <mc:Choice Requires="wp14">
                  <wp:positionH relativeFrom="margin">
                    <wp14:pctPosHOffset>95500</wp14:pctPosHOffset>
                  </wp:positionH>
                </mc:Choice>
                <mc:Fallback>
                  <wp:positionH relativeFrom="page">
                    <wp:posOffset>6613525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94000</wp14:pctPosVOffset>
                  </wp:positionV>
                </mc:Choice>
                <mc:Fallback>
                  <wp:positionV relativeFrom="page">
                    <wp:posOffset>9409430</wp:posOffset>
                  </wp:positionV>
                </mc:Fallback>
              </mc:AlternateContent>
              <wp:extent cx="457200" cy="685800"/>
              <wp:effectExtent l="0" t="76200" r="0" b="76200"/>
              <wp:wrapNone/>
              <wp:docPr id="12" name="Casella di testo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68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3E4A49" w14:textId="77777777" w:rsidR="007F3762" w:rsidRDefault="00000000">
                          <w:pPr>
                            <w:jc w:val="right"/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</w:pP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instrText>PAGE  \* Arabic  \* MERGEFORMAT</w:instrTex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8045B33" id="Casella di testo 6" o:spid="_x0000_s1043" type="#_x0000_t202" style="position:absolute;margin-left:0;margin-top:0;width:36pt;height:54pt;z-index:251668480;visibility:visible;mso-wrap-style:square;mso-width-percent:0;mso-height-percent:0;mso-left-percent:955;mso-top-percent:940;mso-wrap-distance-left:9pt;mso-wrap-distance-top:0;mso-wrap-distance-right:9pt;mso-wrap-distance-bottom:0;mso-position-horizontal-relative:margin;mso-position-vertical-relative:margin;mso-width-percent:0;mso-height-percent:0;mso-left-percent:955;mso-top-percent:94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" filled="f" stroked="f">
              <v:textbox style="layout-flow:vertical">
                <w:txbxContent>
                  <w:p w14:paraId="683E4A49" w14:textId="77777777" w:rsidR="007F3762" w:rsidRDefault="00000000">
                    <w:pPr>
                      <w:jc w:val="right"/>
                      <w:rPr>
                        <w:b/>
                        <w:bCs/>
                        <w:color w:val="000000" w:themeColor="text1"/>
                        <w:sz w:val="44"/>
                      </w:rPr>
                    </w:pP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begin"/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instrText>PAGE  \* Arabic  \* MERGEFORMAT</w:instrTex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separate"/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t>1</w: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02F80B0B" wp14:editId="00CC4452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6848475" cy="9114790"/>
              <wp:effectExtent l="0" t="0" r="635" b="6350"/>
              <wp:wrapNone/>
              <wp:docPr id="13" name="Rettangolo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848475" cy="9114790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107000</wp14:pctWidth>
              </wp14:sizeRelH>
              <wp14:sizeRelV relativeFrom="margin">
                <wp14:pctHeight>105000</wp14:pctHeight>
              </wp14:sizeRelV>
            </wp:anchor>
          </w:drawing>
        </mc:Choice>
        <mc:Fallback>
          <w:pict>
            <v:rect w14:anchorId="4C7A9DDF" id="Rettangolo 4" o:spid="_x0000_s1026" style="position:absolute;margin-left:0;margin-top:0;width:539.25pt;height:717.7pt;z-index:251664384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" filled="f" strokecolor="black [3213]">
              <w10:wrap anchorx="margin" anchory="margin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3765AE6C" wp14:editId="52E12B49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6987540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-2500</wp14:pctPosVOffset>
                  </wp:positionV>
                </mc:Choice>
                <mc:Fallback>
                  <wp:positionV relativeFrom="page">
                    <wp:posOffset>498475</wp:posOffset>
                  </wp:positionV>
                </mc:Fallback>
              </mc:AlternateContent>
              <wp:extent cx="128270" cy="6297930"/>
              <wp:effectExtent l="0" t="0" r="0" b="0"/>
              <wp:wrapNone/>
              <wp:docPr id="15" name="Rettangolo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8270" cy="629793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72500</wp14:pctHeight>
              </wp14:sizeRelV>
            </wp:anchor>
          </w:drawing>
        </mc:Choice>
        <mc:Fallback>
          <w:pict>
            <v:rect w14:anchorId="696135D4" id="Rettangolo 8" o:spid="_x0000_s1026" style="position:absolute;margin-left:0;margin-top:0;width:10.1pt;height:495.9pt;z-index:251665408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" fillcolor="black [3213]" stroked="f">
              <w10:wrap anchorx="margin" anchory="margin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3467640" wp14:editId="613329D9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6987540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70000</wp14:pctPosVOffset>
                  </wp:positionV>
                </mc:Choice>
                <mc:Fallback>
                  <wp:positionV relativeFrom="page">
                    <wp:posOffset>7193280</wp:posOffset>
                  </wp:positionV>
                </mc:Fallback>
              </mc:AlternateContent>
              <wp:extent cx="128270" cy="2823210"/>
              <wp:effectExtent l="0" t="0" r="0" b="0"/>
              <wp:wrapNone/>
              <wp:docPr id="17" name="Rettangolo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8270" cy="2823210"/>
                      </a:xfrm>
                      <a:prstGeom prst="rect">
                        <a:avLst/>
                      </a:prstGeom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32500</wp14:pctHeight>
              </wp14:sizeRelV>
            </wp:anchor>
          </w:drawing>
        </mc:Choice>
        <mc:Fallback>
          <w:pict>
            <v:rect w14:anchorId="16F4F47C" id="Rettangolo 9" o:spid="_x0000_s1026" style="position:absolute;margin-left:0;margin-top:0;width:10.1pt;height:222.3pt;z-index:251666432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" fillcolor="#d1282e [3215]" stroked="f">
              <w10:wrap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0325C4" w14:textId="77777777" w:rsidR="00BB52C4" w:rsidRDefault="00BB52C4">
      <w:pPr>
        <w:spacing w:after="0" w:line="240" w:lineRule="auto"/>
      </w:pPr>
      <w:r>
        <w:separator/>
      </w:r>
    </w:p>
  </w:footnote>
  <w:footnote w:type="continuationSeparator" w:id="0">
    <w:p w14:paraId="3530654B" w14:textId="77777777" w:rsidR="00BB52C4" w:rsidRDefault="00BB52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773FB1"/>
    <w:multiLevelType w:val="hybridMultilevel"/>
    <w:tmpl w:val="64F471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434537"/>
    <w:multiLevelType w:val="hybridMultilevel"/>
    <w:tmpl w:val="38AA5E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4F7857"/>
    <w:multiLevelType w:val="hybridMultilevel"/>
    <w:tmpl w:val="EE6083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F260E3"/>
    <w:multiLevelType w:val="hybridMultilevel"/>
    <w:tmpl w:val="81201E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014B65"/>
    <w:multiLevelType w:val="hybridMultilevel"/>
    <w:tmpl w:val="6AD620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242A02"/>
    <w:multiLevelType w:val="hybridMultilevel"/>
    <w:tmpl w:val="AA7AB8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A92D81"/>
    <w:multiLevelType w:val="hybridMultilevel"/>
    <w:tmpl w:val="8AF2005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9386081">
    <w:abstractNumId w:val="6"/>
  </w:num>
  <w:num w:numId="2" w16cid:durableId="2012171754">
    <w:abstractNumId w:val="3"/>
  </w:num>
  <w:num w:numId="3" w16cid:durableId="1790539482">
    <w:abstractNumId w:val="4"/>
  </w:num>
  <w:num w:numId="4" w16cid:durableId="1450052992">
    <w:abstractNumId w:val="2"/>
  </w:num>
  <w:num w:numId="5" w16cid:durableId="2024168084">
    <w:abstractNumId w:val="1"/>
  </w:num>
  <w:num w:numId="6" w16cid:durableId="1678537162">
    <w:abstractNumId w:val="0"/>
  </w:num>
  <w:num w:numId="7" w16cid:durableId="19398290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DateAndTime/>
  <w:proofState w:spelling="clean" w:grammar="clean"/>
  <w:attachedTemplate r:id="rId1"/>
  <w:defaultTabStop w:val="709"/>
  <w:hyphenationZone w:val="28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CE0"/>
    <w:rsid w:val="000030E5"/>
    <w:rsid w:val="00025312"/>
    <w:rsid w:val="00040A39"/>
    <w:rsid w:val="000704D0"/>
    <w:rsid w:val="00077BC4"/>
    <w:rsid w:val="00084D1E"/>
    <w:rsid w:val="0008628C"/>
    <w:rsid w:val="00091B7A"/>
    <w:rsid w:val="0009552F"/>
    <w:rsid w:val="000B74AC"/>
    <w:rsid w:val="000C03A2"/>
    <w:rsid w:val="000E6784"/>
    <w:rsid w:val="0014517C"/>
    <w:rsid w:val="00187024"/>
    <w:rsid w:val="001B0EB8"/>
    <w:rsid w:val="001E6A21"/>
    <w:rsid w:val="001F4E92"/>
    <w:rsid w:val="002133D2"/>
    <w:rsid w:val="002301D8"/>
    <w:rsid w:val="002917A3"/>
    <w:rsid w:val="00306859"/>
    <w:rsid w:val="00337648"/>
    <w:rsid w:val="003460B9"/>
    <w:rsid w:val="00364C71"/>
    <w:rsid w:val="00372DFD"/>
    <w:rsid w:val="003930C0"/>
    <w:rsid w:val="003B3282"/>
    <w:rsid w:val="003E2583"/>
    <w:rsid w:val="00413AAD"/>
    <w:rsid w:val="004307DD"/>
    <w:rsid w:val="004320B4"/>
    <w:rsid w:val="00442859"/>
    <w:rsid w:val="004624DD"/>
    <w:rsid w:val="00492605"/>
    <w:rsid w:val="004D4351"/>
    <w:rsid w:val="004D7ED2"/>
    <w:rsid w:val="004F65B8"/>
    <w:rsid w:val="005102CB"/>
    <w:rsid w:val="00510C83"/>
    <w:rsid w:val="0052409E"/>
    <w:rsid w:val="0053409F"/>
    <w:rsid w:val="00535C87"/>
    <w:rsid w:val="00584B95"/>
    <w:rsid w:val="005A47BD"/>
    <w:rsid w:val="005C6FB8"/>
    <w:rsid w:val="005D3612"/>
    <w:rsid w:val="00617035"/>
    <w:rsid w:val="00634DBA"/>
    <w:rsid w:val="00662F77"/>
    <w:rsid w:val="00673574"/>
    <w:rsid w:val="006A2055"/>
    <w:rsid w:val="006E716B"/>
    <w:rsid w:val="006F6526"/>
    <w:rsid w:val="00760C50"/>
    <w:rsid w:val="00761EF3"/>
    <w:rsid w:val="0076573D"/>
    <w:rsid w:val="007806B4"/>
    <w:rsid w:val="00792BE9"/>
    <w:rsid w:val="007B5FF1"/>
    <w:rsid w:val="007D6231"/>
    <w:rsid w:val="007F3762"/>
    <w:rsid w:val="00805440"/>
    <w:rsid w:val="0083100A"/>
    <w:rsid w:val="008636C7"/>
    <w:rsid w:val="00867C31"/>
    <w:rsid w:val="00870DF9"/>
    <w:rsid w:val="00883B4E"/>
    <w:rsid w:val="008B5133"/>
    <w:rsid w:val="008D0456"/>
    <w:rsid w:val="008D61B6"/>
    <w:rsid w:val="00901E33"/>
    <w:rsid w:val="00955346"/>
    <w:rsid w:val="009614CD"/>
    <w:rsid w:val="009B4C4F"/>
    <w:rsid w:val="009B5C41"/>
    <w:rsid w:val="009C36EF"/>
    <w:rsid w:val="009E7E1A"/>
    <w:rsid w:val="009F2E57"/>
    <w:rsid w:val="009F5144"/>
    <w:rsid w:val="00A347D7"/>
    <w:rsid w:val="00A4143C"/>
    <w:rsid w:val="00A62974"/>
    <w:rsid w:val="00AA3C8B"/>
    <w:rsid w:val="00AC708D"/>
    <w:rsid w:val="00AD4F78"/>
    <w:rsid w:val="00B0617D"/>
    <w:rsid w:val="00B177CA"/>
    <w:rsid w:val="00B22860"/>
    <w:rsid w:val="00B45BC1"/>
    <w:rsid w:val="00B65CE0"/>
    <w:rsid w:val="00B66140"/>
    <w:rsid w:val="00B84E19"/>
    <w:rsid w:val="00B85ADA"/>
    <w:rsid w:val="00B93CE2"/>
    <w:rsid w:val="00BB3F2F"/>
    <w:rsid w:val="00BB52C4"/>
    <w:rsid w:val="00BE7D0D"/>
    <w:rsid w:val="00BF05D0"/>
    <w:rsid w:val="00BF3D5D"/>
    <w:rsid w:val="00BF7C41"/>
    <w:rsid w:val="00BF7E30"/>
    <w:rsid w:val="00C070B1"/>
    <w:rsid w:val="00C339D7"/>
    <w:rsid w:val="00C34A00"/>
    <w:rsid w:val="00C547E7"/>
    <w:rsid w:val="00C66073"/>
    <w:rsid w:val="00C76790"/>
    <w:rsid w:val="00C91188"/>
    <w:rsid w:val="00CA1D35"/>
    <w:rsid w:val="00CD6993"/>
    <w:rsid w:val="00D31E2D"/>
    <w:rsid w:val="00D40927"/>
    <w:rsid w:val="00D41E3A"/>
    <w:rsid w:val="00D510F2"/>
    <w:rsid w:val="00D633B9"/>
    <w:rsid w:val="00D73AEB"/>
    <w:rsid w:val="00D97632"/>
    <w:rsid w:val="00DD74C2"/>
    <w:rsid w:val="00DE0CA8"/>
    <w:rsid w:val="00DE1E6F"/>
    <w:rsid w:val="00E311E1"/>
    <w:rsid w:val="00E4158E"/>
    <w:rsid w:val="00E42CE1"/>
    <w:rsid w:val="00E628C2"/>
    <w:rsid w:val="00E80243"/>
    <w:rsid w:val="00E957DE"/>
    <w:rsid w:val="00EC2EB1"/>
    <w:rsid w:val="00F318C6"/>
    <w:rsid w:val="00F40B31"/>
    <w:rsid w:val="00F9332E"/>
    <w:rsid w:val="00F9555C"/>
    <w:rsid w:val="00FA1F09"/>
    <w:rsid w:val="00FB5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18F4738"/>
  <w15:docId w15:val="{EDE2432C-8EA7-4C6F-90FB-653CF3F83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spacing w:line="288" w:lineRule="auto"/>
    </w:pPr>
  </w:style>
  <w:style w:type="paragraph" w:styleId="Titolo1">
    <w:name w:val="heading 1"/>
    <w:basedOn w:val="Normale"/>
    <w:next w:val="Normale"/>
    <w:link w:val="Titolo1Carattere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D1282E" w:themeColor="text2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Pr>
      <w:rFonts w:eastAsiaTheme="majorEastAsia" w:cstheme="majorBidi"/>
      <w:b/>
      <w:bCs/>
      <w:caps/>
      <w:color w:val="D1282E" w:themeColor="text2"/>
    </w:rPr>
  </w:style>
  <w:style w:type="character" w:customStyle="1" w:styleId="Titolo4Carattere">
    <w:name w:val="Titolo 4 Carattere"/>
    <w:basedOn w:val="Carpredefinitoparagrafo"/>
    <w:link w:val="Titolo4"/>
    <w:uiPriority w:val="9"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Pr>
      <w:rFonts w:eastAsiaTheme="majorEastAsia" w:cstheme="majorBidi"/>
      <w:b/>
      <w:color w:val="5B5B5B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Pr>
      <w:rFonts w:eastAsiaTheme="majorEastAsia" w:cstheme="majorBidi"/>
      <w:b/>
      <w:iCs/>
      <w:color w:val="D1282E" w:themeColor="text2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Didascalia">
    <w:name w:val="caption"/>
    <w:basedOn w:val="Normale"/>
    <w:next w:val="Normale"/>
    <w:uiPriority w:val="35"/>
    <w:unhideWhenUsed/>
    <w:qFormat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Titolo">
    <w:name w:val="Title"/>
    <w:basedOn w:val="Normale"/>
    <w:next w:val="Normale"/>
    <w:link w:val="TitoloCarattere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72"/>
    </w:rPr>
  </w:style>
  <w:style w:type="character" w:customStyle="1" w:styleId="TitoloCarattere">
    <w:name w:val="Titolo Carattere"/>
    <w:basedOn w:val="Carpredefinitoparagrafo"/>
    <w:link w:val="Titolo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72"/>
    </w:rPr>
  </w:style>
  <w:style w:type="paragraph" w:styleId="Sottotitolo">
    <w:name w:val="Subtitle"/>
    <w:basedOn w:val="Normale"/>
    <w:next w:val="Normale"/>
    <w:link w:val="SottotitoloCarattere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36"/>
    </w:rPr>
  </w:style>
  <w:style w:type="character" w:customStyle="1" w:styleId="SottotitoloCarattere">
    <w:name w:val="Sottotitolo Carattere"/>
    <w:basedOn w:val="Carpredefinitoparagrafo"/>
    <w:link w:val="Sottotitolo"/>
    <w:uiPriority w:val="11"/>
    <w:rPr>
      <w:rFonts w:asciiTheme="majorHAnsi" w:eastAsiaTheme="majorEastAsia" w:hAnsiTheme="majorHAnsi" w:cstheme="majorBidi"/>
      <w:iCs/>
      <w:caps/>
      <w:color w:val="D1282E" w:themeColor="text2"/>
      <w:sz w:val="36"/>
      <w:szCs w:val="36"/>
    </w:rPr>
  </w:style>
  <w:style w:type="character" w:styleId="Enfasigrassetto">
    <w:name w:val="Strong"/>
    <w:basedOn w:val="Carpredefinitoparagrafo"/>
    <w:uiPriority w:val="22"/>
    <w:qFormat/>
    <w:rPr>
      <w:b/>
      <w:bCs/>
    </w:rPr>
  </w:style>
  <w:style w:type="character" w:styleId="Enfasicorsivo">
    <w:name w:val="Emphasis"/>
    <w:basedOn w:val="Carpredefinitoparagrafo"/>
    <w:uiPriority w:val="20"/>
    <w:qFormat/>
    <w:rPr>
      <w:i/>
      <w:iCs/>
    </w:rPr>
  </w:style>
  <w:style w:type="paragraph" w:styleId="Nessunaspaziatura">
    <w:name w:val="No Spacing"/>
    <w:link w:val="NessunaspaziaturaCarattere"/>
    <w:uiPriority w:val="1"/>
    <w:qFormat/>
    <w:pPr>
      <w:spacing w:after="0" w:line="240" w:lineRule="auto"/>
    </w:pPr>
  </w:style>
  <w:style w:type="character" w:customStyle="1" w:styleId="NessunaspaziaturaCarattere">
    <w:name w:val="Nessuna spaziatura Carattere"/>
    <w:basedOn w:val="Carpredefinitoparagrafo"/>
    <w:link w:val="Nessunaspaziatura"/>
    <w:uiPriority w:val="1"/>
  </w:style>
  <w:style w:type="paragraph" w:styleId="Paragrafoelenco">
    <w:name w:val="List Paragraph"/>
    <w:basedOn w:val="Normale"/>
    <w:uiPriority w:val="34"/>
    <w:qFormat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CitazioneCarattere">
    <w:name w:val="Citazione Carattere"/>
    <w:basedOn w:val="Carpredefinitoparagrafo"/>
    <w:link w:val="Citazione"/>
    <w:uiPriority w:val="29"/>
    <w:rPr>
      <w:i/>
      <w:iCs/>
      <w:color w:val="7A7A7A" w:themeColor="accent1"/>
      <w:sz w:val="28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Pr>
      <w:b/>
      <w:bCs/>
      <w:i/>
      <w:iCs/>
      <w:color w:val="7F7F7F" w:themeColor="text1" w:themeTint="80"/>
      <w:sz w:val="26"/>
    </w:rPr>
  </w:style>
  <w:style w:type="character" w:styleId="Enfasidelicata">
    <w:name w:val="Subtle Emphasis"/>
    <w:basedOn w:val="Carpredefinitoparagrafo"/>
    <w:uiPriority w:val="19"/>
    <w:qFormat/>
    <w:rPr>
      <w:i/>
      <w:iCs/>
      <w:color w:val="7A7A7A" w:themeColor="accent1"/>
    </w:rPr>
  </w:style>
  <w:style w:type="character" w:styleId="Enfasiintensa">
    <w:name w:val="Intense Emphasis"/>
    <w:basedOn w:val="Carpredefinitoparagrafo"/>
    <w:uiPriority w:val="21"/>
    <w:qFormat/>
    <w:rPr>
      <w:b/>
      <w:bCs/>
      <w:i/>
      <w:iCs/>
      <w:color w:val="D1282E" w:themeColor="text2"/>
    </w:rPr>
  </w:style>
  <w:style w:type="character" w:styleId="Riferimentodelicato">
    <w:name w:val="Subtle Reference"/>
    <w:basedOn w:val="Carpredefinitoparagrafo"/>
    <w:uiPriority w:val="31"/>
    <w:qFormat/>
    <w:rPr>
      <w:rFonts w:asciiTheme="minorHAnsi" w:hAnsiTheme="minorHAnsi"/>
      <w:smallCaps/>
      <w:color w:val="F5C201" w:themeColor="accent2"/>
      <w:sz w:val="22"/>
      <w:u w:val="none"/>
    </w:rPr>
  </w:style>
  <w:style w:type="character" w:styleId="Riferimentointenso">
    <w:name w:val="Intense Reference"/>
    <w:basedOn w:val="Carpredefinitoparagrafo"/>
    <w:uiPriority w:val="32"/>
    <w:qFormat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Titolodellibro">
    <w:name w:val="Book Title"/>
    <w:basedOn w:val="Carpredefinitoparagrafo"/>
    <w:uiPriority w:val="33"/>
    <w:qFormat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pPr>
      <w:outlineLvl w:val="9"/>
    </w:pPr>
  </w:style>
  <w:style w:type="paragraph" w:styleId="Testofumetto">
    <w:name w:val="Balloon Text"/>
    <w:basedOn w:val="Normale"/>
    <w:link w:val="TestofumettoCarattere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Pr>
      <w:rFonts w:ascii="Tahoma" w:hAnsi="Tahoma" w:cs="Tahoma"/>
      <w:sz w:val="16"/>
      <w:szCs w:val="16"/>
    </w:rPr>
  </w:style>
  <w:style w:type="character" w:styleId="Testosegnaposto">
    <w:name w:val="Placeholder Text"/>
    <w:basedOn w:val="Carpredefinitoparagrafo"/>
    <w:uiPriority w:val="99"/>
    <w:rPr>
      <w:color w:val="808080"/>
    </w:rPr>
  </w:style>
  <w:style w:type="paragraph" w:styleId="Intestazione">
    <w:name w:val="header"/>
    <w:basedOn w:val="Normale"/>
    <w:link w:val="IntestazioneCarattere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</w:style>
  <w:style w:type="paragraph" w:styleId="Pidipagina">
    <w:name w:val="footer"/>
    <w:basedOn w:val="Normale"/>
    <w:link w:val="PidipaginaCarattere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appo\AppData\Roaming\Microsoft\Templates\Relazione%20(schema%20Essenziale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F6DD167B6B74BC58524002E99F8EA12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D24DD00A-7A23-4985-AD15-E69F2B53BE9D}"/>
      </w:docPartPr>
      <w:docPartBody>
        <w:p w:rsidR="00000000" w:rsidRDefault="00000000">
          <w:pPr>
            <w:pStyle w:val="6F6DD167B6B74BC58524002E99F8EA12"/>
          </w:pPr>
          <w:r>
            <w:t>[Digitare il titolo]</w:t>
          </w:r>
        </w:p>
      </w:docPartBody>
    </w:docPart>
    <w:docPart>
      <w:docPartPr>
        <w:name w:val="B77506548DF242B4989CEA0AF430186A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1030D0DD-A336-48C5-B2F5-CC00A4BCAD1A}"/>
      </w:docPartPr>
      <w:docPartBody>
        <w:p w:rsidR="00000000" w:rsidRDefault="00000000">
          <w:pPr>
            <w:pStyle w:val="B77506548DF242B4989CEA0AF430186A"/>
          </w:pPr>
          <w:r>
            <w:t>[Digitare il sottotitolo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086"/>
    <w:rsid w:val="00191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pPr>
      <w:keepNext/>
      <w:keepLines/>
      <w:spacing w:before="480" w:after="0" w:line="288" w:lineRule="auto"/>
      <w:outlineLvl w:val="0"/>
    </w:pPr>
    <w:rPr>
      <w:rFonts w:asciiTheme="majorHAnsi" w:eastAsiaTheme="majorEastAsia" w:hAnsiTheme="majorHAnsi" w:cstheme="majorBidi"/>
      <w:bCs/>
      <w:caps/>
      <w:color w:val="4472C4" w:themeColor="accent1"/>
      <w:sz w:val="28"/>
      <w:szCs w:val="28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pPr>
      <w:keepNext/>
      <w:keepLines/>
      <w:spacing w:before="200" w:after="0" w:line="288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44546A" w:themeColor="text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6F6DD167B6B74BC58524002E99F8EA12">
    <w:name w:val="6F6DD167B6B74BC58524002E99F8EA12"/>
  </w:style>
  <w:style w:type="paragraph" w:customStyle="1" w:styleId="B77506548DF242B4989CEA0AF430186A">
    <w:name w:val="B77506548DF242B4989CEA0AF430186A"/>
  </w:style>
  <w:style w:type="character" w:customStyle="1" w:styleId="Titolo1Carattere">
    <w:name w:val="Titolo 1 Carattere"/>
    <w:basedOn w:val="Carpredefinitoparagrafo"/>
    <w:link w:val="Titolo1"/>
    <w:uiPriority w:val="9"/>
    <w:rPr>
      <w:rFonts w:asciiTheme="majorHAnsi" w:eastAsiaTheme="majorEastAsia" w:hAnsiTheme="majorHAnsi" w:cstheme="majorBidi"/>
      <w:bCs/>
      <w:caps/>
      <w:color w:val="4472C4" w:themeColor="accent1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Pr>
      <w:rFonts w:eastAsiaTheme="majorEastAsia" w:cstheme="majorBidi"/>
      <w:b/>
      <w:bCs/>
      <w:caps/>
      <w:color w:val="44546A" w:themeColor="text2"/>
    </w:rPr>
  </w:style>
  <w:style w:type="paragraph" w:customStyle="1" w:styleId="94DFF5B85FFF48D18D5CDBD3B50D7C19">
    <w:name w:val="94DFF5B85FFF48D18D5CDBD3B50D7C1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7.jpeg"/></Relationships>
</file>

<file path=word/theme/theme1.xml><?xml version="1.0" encoding="utf-8"?>
<a:theme xmlns:a="http://schemas.openxmlformats.org/drawingml/2006/main" name="Essential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FB888328A8731147A9E2416CA6C7A65B0400DC6FA6ECFB23F54F9F45EE586A6D0A65" ma:contentTypeVersion="56" ma:contentTypeDescription="Create a new document." ma:contentTypeScope="" ma:versionID="c97688fe8962075e95d1f794ee1b82d8">
  <xsd:schema xmlns:xsd="http://www.w3.org/2001/XMLSchema" xmlns:xs="http://www.w3.org/2001/XMLSchema" xmlns:p="http://schemas.microsoft.com/office/2006/metadata/properties" xmlns:ns2="7851d254-ce09-43b6-8d90-072588e7901c" targetNamespace="http://schemas.microsoft.com/office/2006/metadata/properties" ma:root="true" ma:fieldsID="c225bda33905c745071d9d8b7e170627" ns2:_="">
    <xsd:import namespace="7851d254-ce09-43b6-8d90-072588e7901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51d254-ce09-43b6-8d90-072588e7901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0:00:00Z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BlockPublish" ma:index="12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3" nillable="true" ma:displayName="Bug Number" ma:default="" ma:internalName="BugNumber" ma:readOnly="false">
      <xsd:simpleType>
        <xsd:restriction base="dms:Text"/>
      </xsd:simpleType>
    </xsd:element>
    <xsd:element name="CampaignTagsTaxHTField0" ma:index="15" nillable="true" ma:taxonomy="true" ma:internalName="CampaignTagsTaxHTField0" ma:taxonomyFieldName="CampaignTags" ma:displayName="Campaigns" ma:readOnly="false" ma:default="" ma:fieldId="{9ebba19d-2be4-461d-87e9-c05e5ebbf568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6" nillable="true" ma:displayName="Client Viewer" ma:default="" ma:internalName="TPClientViewer">
      <xsd:simpleType>
        <xsd:restriction base="dms:Text"/>
      </xsd:simpleType>
    </xsd:element>
    <xsd:element name="ClipArtFilename" ma:index="17" nillable="true" ma:displayName="Clip Art Name" ma:default="" ma:internalName="ClipArtFilename" ma:readOnly="false">
      <xsd:simpleType>
        <xsd:restriction base="dms:Text"/>
      </xsd:simpleType>
    </xsd:element>
    <xsd:element name="TPCommandLine" ma:index="18" nillable="true" ma:displayName="Command Line" ma:default="" ma:internalName="TPCommandLine">
      <xsd:simpleType>
        <xsd:restriction base="dms:Text"/>
      </xsd:simpleType>
    </xsd:element>
    <xsd:element name="TPComponent" ma:index="19" nillable="true" ma:displayName="Component" ma:default="" ma:internalName="TPComponent">
      <xsd:simpleType>
        <xsd:restriction base="dms:Text"/>
      </xsd:simpleType>
    </xsd:element>
    <xsd:element name="ContentItem" ma:index="20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2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5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6" nillable="true" ma:displayName="CSX Submission Market" ma:default="" ma:list="{C164E808-44FA-4F5F-91C3-AF5B09309907}" ma:internalName="CSXSubmissionMarket" ma:readOnly="false" ma:showField="MarketName" ma:web="7851d254-ce09-43b6-8d90-072588e7901c">
      <xsd:simpleType>
        <xsd:restriction base="dms:Lookup"/>
      </xsd:simpleType>
    </xsd:element>
    <xsd:element name="CSXUpdate" ma:index="27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8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29" nillable="true" ma:displayName="Deleted?" ma:default="" ma:internalName="IsDeleted" ma:readOnly="false">
      <xsd:simpleType>
        <xsd:restriction base="dms:Boolean"/>
      </xsd:simpleType>
    </xsd:element>
    <xsd:element name="APDescription" ma:index="30" nillable="true" ma:displayName="Description" ma:default="" ma:internalName="APDescription" ma:readOnly="false">
      <xsd:simpleType>
        <xsd:restriction base="dms:Note"/>
      </xsd:simpleType>
    </xsd:element>
    <xsd:element name="DirectSourceMarket" ma:index="31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2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3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4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5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6" nillable="true" ma:displayName="Editorial Tags" ma:default="" ma:internalName="EditorialTags">
      <xsd:simpleType>
        <xsd:restriction base="dms:Unknown"/>
      </xsd:simpleType>
    </xsd:element>
    <xsd:element name="TPExecutable" ma:index="37" nillable="true" ma:displayName="Executable" ma:default="" ma:internalName="TPExecutable">
      <xsd:simpleType>
        <xsd:restriction base="dms:Text"/>
      </xsd:simpleType>
    </xsd:element>
    <xsd:element name="FeatureTagsTaxHTField0" ma:index="39" nillable="true" ma:taxonomy="true" ma:internalName="FeatureTagsTaxHTField0" ma:taxonomyFieldName="FeatureTags" ma:displayName="Features" ma:readOnly="false" ma:default="" ma:fieldId="{0c66e03a-b58b-4d86-891b-8e445e1562f0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0" nillable="true" ma:displayName="Friendly Name" ma:default="" ma:internalName="TPFriendlyName">
      <xsd:simpleType>
        <xsd:restriction base="dms:Text"/>
      </xsd:simpleType>
    </xsd:element>
    <xsd:element name="FriendlyTitle" ma:index="41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2" nillable="true" ma:displayName="Generate Images?" ma:default="true" ma:internalName="PrimaryImageGen">
      <xsd:simpleType>
        <xsd:restriction base="dms:Boolean"/>
      </xsd:simpleType>
    </xsd:element>
    <xsd:element name="HandoffToMSDN" ma:index="43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4" nillable="true" ma:displayName="InProjectListLookup" ma:list="{AD356C7F-0981-4C41-B229-50D503AAD5E8}" ma:internalName="InProjectListLookup" ma:readOnly="true" ma:showField="InProjectList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5" nillable="true" ma:displayName="Install Location" ma:default="" ma:internalName="TPInstallLocation">
      <xsd:simpleType>
        <xsd:restriction base="dms:Text"/>
      </xsd:simpleType>
    </xsd:element>
    <xsd:element name="InternalTagsTaxHTField0" ma:index="47" nillable="true" ma:taxonomy="true" ma:internalName="InternalTagsTaxHTField0" ma:taxonomyFieldName="InternalTags" ma:displayName="Internal Tags" ma:readOnly="false" ma:default="" ma:fieldId="{575b5594-eef4-4833-b257-601720e535bd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8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49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0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1" nillable="true" ma:displayName="Last Complete Version Lookup" ma:default="" ma:list="{AD356C7F-0981-4C41-B229-50D503AAD5E8}" ma:internalName="LastCompleteVersionLookup" ma:readOnly="true" ma:showField="LastCompleteVersion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2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3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4" nillable="true" ma:displayName="Last Preview Attempt Error" ma:default="" ma:list="{AD356C7F-0981-4C41-B229-50D503AAD5E8}" ma:internalName="LastPreviewErrorLookup" ma:readOnly="true" ma:showField="LastPreviewError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5" nillable="true" ma:displayName="Last Preview Attempt Result" ma:default="" ma:list="{AD356C7F-0981-4C41-B229-50D503AAD5E8}" ma:internalName="LastPreviewResultLookup" ma:readOnly="true" ma:showField="LastPreviewResult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6" nillable="true" ma:displayName="Last Preview Attempted On" ma:default="" ma:list="{AD356C7F-0981-4C41-B229-50D503AAD5E8}" ma:internalName="LastPreviewAttemptDateLookup" ma:readOnly="true" ma:showField="LastPreviewAttemptDate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7" nillable="true" ma:displayName="Last Previewed By" ma:default="" ma:list="{AD356C7F-0981-4C41-B229-50D503AAD5E8}" ma:internalName="LastPreviewedByLookup" ma:readOnly="true" ma:showField="LastPreviewedBy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8" nillable="true" ma:displayName="Last Previewed Date" ma:default="" ma:list="{AD356C7F-0981-4C41-B229-50D503AAD5E8}" ma:internalName="LastPreviewTimeLookup" ma:readOnly="true" ma:showField="LastPreviewTime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59" nillable="true" ma:displayName="Last Previewed Version" ma:default="" ma:list="{AD356C7F-0981-4C41-B229-50D503AAD5E8}" ma:internalName="LastPreviewVersionLookup" ma:readOnly="true" ma:showField="LastPreviewVersion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0" nillable="true" ma:displayName="Last Publish Attempt Error" ma:default="" ma:list="{AD356C7F-0981-4C41-B229-50D503AAD5E8}" ma:internalName="LastPublishErrorLookup" ma:readOnly="true" ma:showField="LastPublishError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1" nillable="true" ma:displayName="Last Publish Attempt Result" ma:default="" ma:list="{AD356C7F-0981-4C41-B229-50D503AAD5E8}" ma:internalName="LastPublishResultLookup" ma:readOnly="true" ma:showField="LastPublishResult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2" nillable="true" ma:displayName="Last Publish Attempted On" ma:default="" ma:list="{AD356C7F-0981-4C41-B229-50D503AAD5E8}" ma:internalName="LastPublishAttemptDateLookup" ma:readOnly="true" ma:showField="LastPublishAttemptDate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3" nillable="true" ma:displayName="Last Published By" ma:default="" ma:list="{AD356C7F-0981-4C41-B229-50D503AAD5E8}" ma:internalName="LastPublishedByLookup" ma:readOnly="true" ma:showField="LastPublishedBy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4" nillable="true" ma:displayName="Last Published Date" ma:default="" ma:list="{AD356C7F-0981-4C41-B229-50D503AAD5E8}" ma:internalName="LastPublishTimeLookup" ma:readOnly="true" ma:showField="LastPublishTime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5" nillable="true" ma:displayName="Last Published Version" ma:default="" ma:list="{AD356C7F-0981-4C41-B229-50D503AAD5E8}" ma:internalName="LastPublishVersionLookup" ma:readOnly="true" ma:showField="LastPublishVersion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6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7" nillable="true" ma:displayName="Legacy Data" ma:default="" ma:internalName="LegacyData" ma:readOnly="false">
      <xsd:simpleType>
        <xsd:restriction base="dms:Note"/>
      </xsd:simpleType>
    </xsd:element>
    <xsd:element name="TPLaunchHelpLink" ma:index="68" nillable="true" ma:displayName="Link to Launch Help Topic" ma:default="" ma:internalName="TPLaunchHelpLink">
      <xsd:simpleType>
        <xsd:restriction base="dms:Text"/>
      </xsd:simpleType>
    </xsd:element>
    <xsd:element name="LocComments" ma:index="69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0" nillable="true" ma:displayName="Loc Last Loc Attempt Version" ma:default="" ma:list="{17F96094-CC23-4712-BE97-DE1DD51648A2}" ma:internalName="LocLastLocAttemptVersionLookup" ma:readOnly="false" ma:showField="LastLocAttemptVersion" ma:web="7851d254-ce09-43b6-8d90-072588e7901c">
      <xsd:simpleType>
        <xsd:restriction base="dms:Lookup"/>
      </xsd:simpleType>
    </xsd:element>
    <xsd:element name="LocLastLocAttemptVersionTypeLookup" ma:index="71" nillable="true" ma:displayName="Loc Last Loc Attempt Version Type" ma:default="" ma:list="{17F96094-CC23-4712-BE97-DE1DD51648A2}" ma:internalName="LocLastLocAttemptVersionTypeLookup" ma:readOnly="true" ma:showField="LastLocAttemptVersionType" ma:web="7851d254-ce09-43b6-8d90-072588e7901c">
      <xsd:simpleType>
        <xsd:restriction base="dms:Lookup"/>
      </xsd:simpleType>
    </xsd:element>
    <xsd:element name="LocManualTestRequired" ma:index="72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3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4" nillable="true" ma:displayName="Loc New Published Version Lookup" ma:default="" ma:list="{17F96094-CC23-4712-BE97-DE1DD51648A2}" ma:internalName="LocNewPublishedVersionLookup" ma:readOnly="true" ma:showField="NewPublishedVersion" ma:web="7851d254-ce09-43b6-8d90-072588e7901c">
      <xsd:simpleType>
        <xsd:restriction base="dms:Lookup"/>
      </xsd:simpleType>
    </xsd:element>
    <xsd:element name="LocOverallHandbackStatusLookup" ma:index="75" nillable="true" ma:displayName="Loc Overall Handback Status" ma:default="" ma:list="{17F96094-CC23-4712-BE97-DE1DD51648A2}" ma:internalName="LocOverallHandbackStatusLookup" ma:readOnly="true" ma:showField="OverallHandbackStatus" ma:web="7851d254-ce09-43b6-8d90-072588e7901c">
      <xsd:simpleType>
        <xsd:restriction base="dms:Lookup"/>
      </xsd:simpleType>
    </xsd:element>
    <xsd:element name="LocOverallLocStatusLookup" ma:index="76" nillable="true" ma:displayName="Loc Overall Localize Status" ma:default="" ma:list="{17F96094-CC23-4712-BE97-DE1DD51648A2}" ma:internalName="LocOverallLocStatusLookup" ma:readOnly="true" ma:showField="OverallLocStatus" ma:web="7851d254-ce09-43b6-8d90-072588e7901c">
      <xsd:simpleType>
        <xsd:restriction base="dms:Lookup"/>
      </xsd:simpleType>
    </xsd:element>
    <xsd:element name="LocOverallPreviewStatusLookup" ma:index="77" nillable="true" ma:displayName="Loc Overall Preview Status" ma:default="" ma:list="{17F96094-CC23-4712-BE97-DE1DD51648A2}" ma:internalName="LocOverallPreviewStatusLookup" ma:readOnly="true" ma:showField="OverallPreviewStatus" ma:web="7851d254-ce09-43b6-8d90-072588e7901c">
      <xsd:simpleType>
        <xsd:restriction base="dms:Lookup"/>
      </xsd:simpleType>
    </xsd:element>
    <xsd:element name="LocOverallPublishStatusLookup" ma:index="78" nillable="true" ma:displayName="Loc Overall Publish Status" ma:default="" ma:list="{17F96094-CC23-4712-BE97-DE1DD51648A2}" ma:internalName="LocOverallPublishStatusLookup" ma:readOnly="true" ma:showField="OverallPublishStatus" ma:web="7851d254-ce09-43b6-8d90-072588e7901c">
      <xsd:simpleType>
        <xsd:restriction base="dms:Lookup"/>
      </xsd:simpleType>
    </xsd:element>
    <xsd:element name="IntlLocPriority" ma:index="79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0" nillable="true" ma:displayName="Loc Processed For Handoffs" ma:default="" ma:list="{17F96094-CC23-4712-BE97-DE1DD51648A2}" ma:internalName="LocProcessedForHandoffsLookup" ma:readOnly="true" ma:showField="ProcessedForHandoffs" ma:web="7851d254-ce09-43b6-8d90-072588e7901c">
      <xsd:simpleType>
        <xsd:restriction base="dms:Lookup"/>
      </xsd:simpleType>
    </xsd:element>
    <xsd:element name="LocProcessedForMarketsLookup" ma:index="81" nillable="true" ma:displayName="Loc Processed For Markets" ma:default="" ma:list="{17F96094-CC23-4712-BE97-DE1DD51648A2}" ma:internalName="LocProcessedForMarketsLookup" ma:readOnly="true" ma:showField="ProcessedForMarkets" ma:web="7851d254-ce09-43b6-8d90-072588e7901c">
      <xsd:simpleType>
        <xsd:restriction base="dms:Lookup"/>
      </xsd:simpleType>
    </xsd:element>
    <xsd:element name="LocPublishedDependentAssetsLookup" ma:index="82" nillable="true" ma:displayName="Loc Published Dependent Assets" ma:default="" ma:list="{17F96094-CC23-4712-BE97-DE1DD51648A2}" ma:internalName="LocPublishedDependentAssetsLookup" ma:readOnly="true" ma:showField="PublishedDependentAssets" ma:web="7851d254-ce09-43b6-8d90-072588e7901c">
      <xsd:simpleType>
        <xsd:restriction base="dms:Lookup"/>
      </xsd:simpleType>
    </xsd:element>
    <xsd:element name="LocPublishedLinkedAssetsLookup" ma:index="83" nillable="true" ma:displayName="Loc Published Linked Assets" ma:default="" ma:list="{17F96094-CC23-4712-BE97-DE1DD51648A2}" ma:internalName="LocPublishedLinkedAssetsLookup" ma:readOnly="true" ma:showField="PublishedLinkedAssets" ma:web="7851d254-ce09-43b6-8d90-072588e7901c">
      <xsd:simpleType>
        <xsd:restriction base="dms:Lookup"/>
      </xsd:simpleType>
    </xsd:element>
    <xsd:element name="LocRecommendedHandoff" ma:index="84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6" nillable="true" ma:taxonomy="true" ma:internalName="LocalizationTagsTaxHTField0" ma:taxonomyFieldName="LocalizationTags" ma:displayName="Localization Tags" ma:readOnly="false" ma:default="" ma:fieldId="{b1ddce1b-f703-4c9f-819c-e88ccecfe8e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7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8" nillable="true" ma:displayName="Manager" ma:hidden="true" ma:internalName="Manager" ma:readOnly="false">
      <xsd:simpleType>
        <xsd:restriction base="dms:Text"/>
      </xsd:simpleType>
    </xsd:element>
    <xsd:element name="Markets" ma:index="89" nillable="true" ma:displayName="Markets" ma:default="" ma:description="Leave blank to show in all markets" ma:list="{C164E808-44FA-4F5F-91C3-AF5B09309907}" ma:internalName="Markets" ma:readOnly="false" ma:showField="MarketName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0" nillable="true" ma:displayName="Milestone" ma:default="" ma:internalName="Milestone" ma:readOnly="false">
      <xsd:simpleType>
        <xsd:restriction base="dms:Unknown"/>
      </xsd:simpleType>
    </xsd:element>
    <xsd:element name="TPNamespace" ma:index="93" nillable="true" ma:displayName="Namespace" ma:default="" ma:internalName="TPNamespace">
      <xsd:simpleType>
        <xsd:restriction base="dms:Text"/>
      </xsd:simpleType>
    </xsd:element>
    <xsd:element name="NumericId" ma:index="94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5" nillable="true" ma:displayName="NumOfRatings" ma:default="" ma:list="{AD356C7F-0981-4C41-B229-50D503AAD5E8}" ma:internalName="NumOfRatingsLookup" ma:readOnly="true" ma:showField="NumOfRatings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6" nillable="true" ma:displayName="OOCacheId" ma:internalName="OOCacheId" ma:readOnly="false">
      <xsd:simpleType>
        <xsd:restriction base="dms:Text"/>
      </xsd:simpleType>
    </xsd:element>
    <xsd:element name="OpenTemplate" ma:index="97" nillable="true" ma:displayName="Open Template" ma:default="true" ma:internalName="OpenTemplate">
      <xsd:simpleType>
        <xsd:restriction base="dms:Boolean"/>
      </xsd:simpleType>
    </xsd:element>
    <xsd:element name="OriginAsset" ma:index="98" nillable="true" ma:displayName="Origin Asset" ma:default="" ma:internalName="OriginAsset" ma:readOnly="false">
      <xsd:simpleType>
        <xsd:restriction base="dms:Text"/>
      </xsd:simpleType>
    </xsd:element>
    <xsd:element name="OriginalRelease" ma:index="99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0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1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2" nillable="true" ma:displayName="Parent Asset Id" ma:default="" ma:internalName="ParentAssetId" ma:readOnly="false">
      <xsd:simpleType>
        <xsd:restriction base="dms:Text"/>
      </xsd:simpleType>
    </xsd:element>
    <xsd:element name="PlannedPubDate" ma:index="103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4" nillable="true" ma:displayName="Policheck Words" ma:default="" ma:internalName="PolicheckWords" ma:readOnly="false">
      <xsd:simpleType>
        <xsd:restriction base="dms:Text"/>
      </xsd:simpleType>
    </xsd:element>
    <xsd:element name="BusinessGroup" ma:index="105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6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7" nillable="true" ma:displayName="Provider" ma:default="" ma:internalName="Provider" ma:readOnly="false">
      <xsd:simpleType>
        <xsd:restriction base="dms:Unknown"/>
      </xsd:simpleType>
    </xsd:element>
    <xsd:element name="Providers" ma:index="108" nillable="true" ma:displayName="Providers" ma:default="" ma:internalName="Providers">
      <xsd:simpleType>
        <xsd:restriction base="dms:Unknown"/>
      </xsd:simpleType>
    </xsd:element>
    <xsd:element name="PublishStatusLookup" ma:index="109" nillable="true" ma:displayName="Publish Status" ma:default="" ma:list="{AD356C7F-0981-4C41-B229-50D503AAD5E8}" ma:internalName="PublishStatusLookup" ma:readOnly="false" ma:showField="PublishStatus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0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1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2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4" nillable="true" ma:taxonomy="true" ma:internalName="ScenarioTagsTaxHTField0" ma:taxonomyFieldName="ScenarioTags" ma:displayName="Scenarios" ma:readOnly="false" ma:default="" ma:fieldId="{3f195d06-aec0-4d35-9b7e-8061da1a1386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6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7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8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19" nillable="true" ma:displayName="Submitter ID" ma:default="" ma:internalName="SubmitterId" ma:readOnly="false">
      <xsd:simpleType>
        <xsd:restriction base="dms:Text"/>
      </xsd:simpleType>
    </xsd:element>
    <xsd:element name="TaxCatchAll" ma:index="120" nillable="true" ma:displayName="Taxonomy Catch All Column" ma:hidden="true" ma:list="{73ff1703-6c3c-47c1-ae53-2bc507bafe3b}" ma:internalName="TaxCatchAll" ma:showField="CatchAllData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1" nillable="true" ma:displayName="Taxonomy Catch All Column1" ma:hidden="true" ma:list="{73ff1703-6c3c-47c1-ae53-2bc507bafe3b}" ma:internalName="TaxCatchAllLabel" ma:readOnly="true" ma:showField="CatchAllDataLabel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2" nillable="true" ma:displayName="Template Status" ma:default="" ma:internalName="TemplateStatus">
      <xsd:simpleType>
        <xsd:restriction base="dms:Unknown"/>
      </xsd:simpleType>
    </xsd:element>
    <xsd:element name="TemplateTemplateType" ma:index="123" nillable="true" ma:displayName="Template Type" ma:default="" ma:internalName="TemplateTemplateType">
      <xsd:simpleType>
        <xsd:restriction base="dms:Unknown"/>
      </xsd:simpleType>
    </xsd:element>
    <xsd:element name="ThumbnailAssetId" ma:index="124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5" nillable="true" ma:displayName="Times Cloned" ma:default="" ma:internalName="TimesCloned" ma:readOnly="false">
      <xsd:simpleType>
        <xsd:restriction base="dms:Number"/>
      </xsd:simpleType>
    </xsd:element>
    <xsd:element name="TrustLevel" ma:index="127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8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29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0" nillable="true" ma:displayName="UA Notes" ma:default="" ma:internalName="UANotes" ma:readOnly="false">
      <xsd:simpleType>
        <xsd:restriction base="dms:Note"/>
      </xsd:simpleType>
    </xsd:element>
    <xsd:element name="TPAppVersion" ma:index="131" nillable="true" ma:displayName="Version" ma:default="" ma:internalName="TPAppVersion">
      <xsd:simpleType>
        <xsd:restriction base="dms:Text"/>
      </xsd:simpleType>
    </xsd:element>
    <xsd:element name="VoteCount" ma:index="132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1" ma:displayName="Content Type"/>
        <xsd:element ref="dc:title" minOccurs="0" maxOccurs="1" ma:index="126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PExecutable xmlns="7851d254-ce09-43b6-8d90-072588e7901c" xsi:nil="true"/>
    <SubmitterId xmlns="7851d254-ce09-43b6-8d90-072588e7901c" xsi:nil="true"/>
    <DirectSourceMarket xmlns="7851d254-ce09-43b6-8d90-072588e7901c">english</DirectSourceMarket>
    <AssetType xmlns="7851d254-ce09-43b6-8d90-072588e7901c" xsi:nil="true"/>
    <Milestone xmlns="7851d254-ce09-43b6-8d90-072588e7901c" xsi:nil="true"/>
    <OriginAsset xmlns="7851d254-ce09-43b6-8d90-072588e7901c" xsi:nil="true"/>
    <TPComponent xmlns="7851d254-ce09-43b6-8d90-072588e7901c" xsi:nil="true"/>
    <AssetId xmlns="7851d254-ce09-43b6-8d90-072588e7901c">TP101840837</AssetId>
    <TPFriendlyName xmlns="7851d254-ce09-43b6-8d90-072588e7901c" xsi:nil="true"/>
    <SourceTitle xmlns="7851d254-ce09-43b6-8d90-072588e7901c" xsi:nil="true"/>
    <TPApplication xmlns="7851d254-ce09-43b6-8d90-072588e7901c" xsi:nil="true"/>
    <TPLaunchHelpLink xmlns="7851d254-ce09-43b6-8d90-072588e7901c" xsi:nil="true"/>
    <OpenTemplate xmlns="7851d254-ce09-43b6-8d90-072588e7901c">true</OpenTemplate>
    <PlannedPubDate xmlns="7851d254-ce09-43b6-8d90-072588e7901c">2010-03-09T05:43:00+00:00</PlannedPubDate>
    <CrawlForDependencies xmlns="7851d254-ce09-43b6-8d90-072588e7901c">false</CrawlForDependencies>
    <TrustLevel xmlns="7851d254-ce09-43b6-8d90-072588e7901c">1 Microsoft Managed Content</TrustLevel>
    <PublishStatusLookup xmlns="7851d254-ce09-43b6-8d90-072588e7901c">
      <Value>272819</Value>
      <Value>364683</Value>
    </PublishStatusLookup>
    <TemplateTemplateType xmlns="7851d254-ce09-43b6-8d90-072588e7901c">Word Document Template</TemplateTemplateType>
    <TPNamespace xmlns="7851d254-ce09-43b6-8d90-072588e7901c" xsi:nil="true"/>
    <Markets xmlns="7851d254-ce09-43b6-8d90-072588e7901c"/>
    <OriginalSourceMarket xmlns="7851d254-ce09-43b6-8d90-072588e7901c">english</OriginalSourceMarket>
    <TPInstallLocation xmlns="7851d254-ce09-43b6-8d90-072588e7901c" xsi:nil="true"/>
    <TPAppVersion xmlns="7851d254-ce09-43b6-8d90-072588e7901c" xsi:nil="true"/>
    <TPCommandLine xmlns="7851d254-ce09-43b6-8d90-072588e7901c" xsi:nil="true"/>
    <APAuthor xmlns="7851d254-ce09-43b6-8d90-072588e7901c">
      <UserInfo>
        <DisplayName/>
        <AccountId>1073741823</AccountId>
        <AccountType/>
      </UserInfo>
    </APAuthor>
    <EditorialStatus xmlns="7851d254-ce09-43b6-8d90-072588e7901c" xsi:nil="true"/>
    <PublishTargets xmlns="7851d254-ce09-43b6-8d90-072588e7901c">OfficeOnline</PublishTargets>
    <TPLaunchHelpLinkType xmlns="7851d254-ce09-43b6-8d90-072588e7901c">Template</TPLaunchHelpLinkType>
    <TPClientViewer xmlns="7851d254-ce09-43b6-8d90-072588e7901c" xsi:nil="true"/>
    <CSXHash xmlns="7851d254-ce09-43b6-8d90-072588e7901c" xsi:nil="true"/>
    <IsDeleted xmlns="7851d254-ce09-43b6-8d90-072588e7901c">false</IsDeleted>
    <ShowIn xmlns="7851d254-ce09-43b6-8d90-072588e7901c">Show everywhere</ShowIn>
    <UANotes xmlns="7851d254-ce09-43b6-8d90-072588e7901c" xsi:nil="true"/>
    <TemplateStatus xmlns="7851d254-ce09-43b6-8d90-072588e7901c" xsi:nil="true"/>
    <Downloads xmlns="7851d254-ce09-43b6-8d90-072588e7901c">0</Downloads>
    <UACurrentWords xmlns="7851d254-ce09-43b6-8d90-072588e7901c" xsi:nil="true"/>
    <DSATActionTaken xmlns="7851d254-ce09-43b6-8d90-072588e7901c" xsi:nil="true"/>
    <NumericId xmlns="7851d254-ce09-43b6-8d90-072588e7901c" xsi:nil="true"/>
    <OOCacheId xmlns="7851d254-ce09-43b6-8d90-072588e7901c" xsi:nil="true"/>
    <OutputCachingOn xmlns="7851d254-ce09-43b6-8d90-072588e7901c">false</OutputCachingOn>
    <ClipArtFilename xmlns="7851d254-ce09-43b6-8d90-072588e7901c" xsi:nil="true"/>
    <ApprovalStatus xmlns="7851d254-ce09-43b6-8d90-072588e7901c">InProgress</ApprovalStatus>
    <EditorialTags xmlns="7851d254-ce09-43b6-8d90-072588e7901c" xsi:nil="true"/>
    <IntlLangReview xmlns="7851d254-ce09-43b6-8d90-072588e7901c" xsi:nil="true"/>
    <APDescription xmlns="7851d254-ce09-43b6-8d90-072588e7901c" xsi:nil="true"/>
    <IntlLangReviewer xmlns="7851d254-ce09-43b6-8d90-072588e7901c" xsi:nil="true"/>
    <IntlLocPriority xmlns="7851d254-ce09-43b6-8d90-072588e7901c" xsi:nil="true"/>
    <UAProjectedTotalWords xmlns="7851d254-ce09-43b6-8d90-072588e7901c" xsi:nil="true"/>
    <ApprovalLog xmlns="7851d254-ce09-43b6-8d90-072588e7901c" xsi:nil="true"/>
    <FriendlyTitle xmlns="7851d254-ce09-43b6-8d90-072588e7901c" xsi:nil="true"/>
    <LastHandOff xmlns="7851d254-ce09-43b6-8d90-072588e7901c" xsi:nil="true"/>
    <ContentItem xmlns="7851d254-ce09-43b6-8d90-072588e7901c" xsi:nil="true"/>
    <ThumbnailAssetId xmlns="7851d254-ce09-43b6-8d90-072588e7901c" xsi:nil="true"/>
    <UALocComments xmlns="7851d254-ce09-43b6-8d90-072588e7901c" xsi:nil="true"/>
    <UALocRecommendation xmlns="7851d254-ce09-43b6-8d90-072588e7901c">Localize</UALocRecommendation>
    <Manager xmlns="7851d254-ce09-43b6-8d90-072588e7901c" xsi:nil="true"/>
    <ParentAssetId xmlns="7851d254-ce09-43b6-8d90-072588e7901c" xsi:nil="true"/>
    <LastPublishResultLookup xmlns="7851d254-ce09-43b6-8d90-072588e7901c" xsi:nil="true"/>
    <LegacyData xmlns="7851d254-ce09-43b6-8d90-072588e7901c" xsi:nil="true"/>
    <AcquiredFrom xmlns="7851d254-ce09-43b6-8d90-072588e7901c">Internal MS</AcquiredFrom>
    <IsSearchable xmlns="7851d254-ce09-43b6-8d90-072588e7901c">false</IsSearchable>
    <MachineTranslated xmlns="7851d254-ce09-43b6-8d90-072588e7901c">false</MachineTranslated>
    <CSXUpdate xmlns="7851d254-ce09-43b6-8d90-072588e7901c">false</CSXUpdate>
    <CSXSubmissionDate xmlns="7851d254-ce09-43b6-8d90-072588e7901c" xsi:nil="true"/>
    <BlockPublish xmlns="7851d254-ce09-43b6-8d90-072588e7901c" xsi:nil="true"/>
    <MarketSpecific xmlns="7851d254-ce09-43b6-8d90-072588e7901c" xsi:nil="true"/>
    <LastModifiedDateTime xmlns="7851d254-ce09-43b6-8d90-072588e7901c" xsi:nil="true"/>
    <Providers xmlns="7851d254-ce09-43b6-8d90-072588e7901c" xsi:nil="true"/>
    <TimesCloned xmlns="7851d254-ce09-43b6-8d90-072588e7901c" xsi:nil="true"/>
    <VoteCount xmlns="7851d254-ce09-43b6-8d90-072588e7901c" xsi:nil="true"/>
    <CSXSubmissionMarket xmlns="7851d254-ce09-43b6-8d90-072588e7901c" xsi:nil="true"/>
    <HandoffToMSDN xmlns="7851d254-ce09-43b6-8d90-072588e7901c" xsi:nil="true"/>
    <AssetExpire xmlns="7851d254-ce09-43b6-8d90-072588e7901c">2100-01-01T00:00:00+00:00</AssetExpire>
    <IntlLangReviewDate xmlns="7851d254-ce09-43b6-8d90-072588e7901c" xsi:nil="true"/>
    <APEditor xmlns="7851d254-ce09-43b6-8d90-072588e7901c">
      <UserInfo>
        <DisplayName/>
        <AccountId xsi:nil="true"/>
        <AccountType/>
      </UserInfo>
    </APEditor>
    <PrimaryImageGen xmlns="7851d254-ce09-43b6-8d90-072588e7901c">false</PrimaryImageGen>
    <PolicheckWords xmlns="7851d254-ce09-43b6-8d90-072588e7901c" xsi:nil="true"/>
    <Provider xmlns="7851d254-ce09-43b6-8d90-072588e7901c" xsi:nil="true"/>
    <AssetStart xmlns="7851d254-ce09-43b6-8d90-072588e7901c">2010-10-20T13:28:15+00:00</AssetStart>
    <BugNumber xmlns="7851d254-ce09-43b6-8d90-072588e7901c" xsi:nil="true"/>
    <BusinessGroup xmlns="7851d254-ce09-43b6-8d90-072588e7901c" xsi:nil="true"/>
    <ArtSampleDocs xmlns="7851d254-ce09-43b6-8d90-072588e7901c" xsi:nil="true"/>
    <CampaignTagsTaxHTField0 xmlns="7851d254-ce09-43b6-8d90-072588e7901c">
      <Terms xmlns="http://schemas.microsoft.com/office/infopath/2007/PartnerControls"/>
    </CampaignTagsTaxHTField0>
    <InternalTagsTaxHTField0 xmlns="7851d254-ce09-43b6-8d90-072588e7901c">
      <Terms xmlns="http://schemas.microsoft.com/office/infopath/2007/PartnerControls"/>
    </InternalTagsTaxHTField0>
    <LocComments xmlns="7851d254-ce09-43b6-8d90-072588e7901c" xsi:nil="true"/>
    <OriginalRelease xmlns="7851d254-ce09-43b6-8d90-072588e7901c">14</OriginalRelease>
    <ScenarioTagsTaxHTField0 xmlns="7851d254-ce09-43b6-8d90-072588e7901c">
      <Terms xmlns="http://schemas.microsoft.com/office/infopath/2007/PartnerControls"/>
    </ScenarioTagsTaxHTField0>
    <TaxCatchAll xmlns="7851d254-ce09-43b6-8d90-072588e7901c"/>
    <LocRecommendedHandoff xmlns="7851d254-ce09-43b6-8d90-072588e7901c" xsi:nil="true"/>
    <LocManualTestRequired xmlns="7851d254-ce09-43b6-8d90-072588e7901c">false</LocManualTestRequired>
    <LocalizationTagsTaxHTField0 xmlns="7851d254-ce09-43b6-8d90-072588e7901c">
      <Terms xmlns="http://schemas.microsoft.com/office/infopath/2007/PartnerControls"/>
    </LocalizationTagsTaxHTField0>
    <LocLastLocAttemptVersionLookup xmlns="7851d254-ce09-43b6-8d90-072588e7901c">179308</LocLastLocAttemptVersionLookup>
    <FeatureTagsTaxHTField0 xmlns="7851d254-ce09-43b6-8d90-072588e7901c">
      <Terms xmlns="http://schemas.microsoft.com/office/infopath/2007/PartnerControls"/>
    </FeatureTagsTaxHTField0>
    <RecommendationsModifier xmlns="7851d254-ce09-43b6-8d90-072588e7901c" xsi:nil="true"/>
    <LocMarketGroupTiers2 xmlns="7851d254-ce09-43b6-8d90-072588e7901c" xsi:nil="true"/>
  </documentManagement>
</p:properties>
</file>

<file path=customXml/itemProps1.xml><?xml version="1.0" encoding="utf-8"?>
<ds:datastoreItem xmlns:ds="http://schemas.openxmlformats.org/officeDocument/2006/customXml" ds:itemID="{88001795-8CF3-47A4-970C-CBFCA3992AD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BA90238-862F-418A-AF07-8A61685373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851d254-ce09-43b6-8d90-072588e7901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8FBA4D8-70D6-4A25-BD73-5CCC67AC2C16}">
  <ds:schemaRefs>
    <ds:schemaRef ds:uri="http://schemas.microsoft.com/office/2006/metadata/properties"/>
    <ds:schemaRef ds:uri="http://schemas.microsoft.com/office/infopath/2007/PartnerControls"/>
    <ds:schemaRef ds:uri="7851d254-ce09-43b6-8d90-072588e7901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Relazione (schema Essenziale).dotx</Template>
  <TotalTime>266</TotalTime>
  <Pages>9</Pages>
  <Words>1530</Words>
  <Characters>8726</Characters>
  <Application>Microsoft Office Word</Application>
  <DocSecurity>0</DocSecurity>
  <Lines>72</Lines>
  <Paragraphs>20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FIPAV ONLINE</vt:lpstr>
    </vt:vector>
  </TitlesOfParts>
  <Company/>
  <LinksUpToDate>false</LinksUpToDate>
  <CharactersWithSpaces>10236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FIPAV ONLINE</dc:title>
  <dc:subject>Andrea Cappone 869012</dc:subject>
  <dc:creator>Andrea Cappone</dc:creator>
  <cp:lastModifiedBy>a.cappone@campus.unimib.it</cp:lastModifiedBy>
  <cp:revision>126</cp:revision>
  <cp:lastPrinted>2023-09-12T19:34:00Z</cp:lastPrinted>
  <dcterms:created xsi:type="dcterms:W3CDTF">2023-09-12T15:09:00Z</dcterms:created>
  <dcterms:modified xsi:type="dcterms:W3CDTF">2023-09-12T19:35:00Z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0x010100FB888328A8731147A9E2416CA6C7A65B0400DC6FA6ECFB23F54F9F45EE586A6D0A65</vt:lpwstr>
  </property>
</Properties>
</file>